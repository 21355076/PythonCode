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48E3181C" w14:textId="77777777"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14:paraId="451D60F7" w14:textId="77777777" w:rsidTr="4606FED3">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4B20D1CC" w14:textId="77777777" w:rsidR="005B5242" w:rsidRDefault="4606FED3" w:rsidP="4606FED3">
                    <w:pPr>
                      <w:pStyle w:val="Title"/>
                      <w:jc w:val="center"/>
                      <w:rPr>
                        <w:sz w:val="96"/>
                        <w:szCs w:val="96"/>
                      </w:rPr>
                    </w:pPr>
                    <w:r w:rsidRPr="4606FED3">
                      <w:rPr>
                        <w:sz w:val="96"/>
                        <w:szCs w:val="96"/>
                      </w:rPr>
                      <w:t>Logbook for ISD</w:t>
                    </w:r>
                  </w:p>
                </w:sdtContent>
              </w:sdt>
              <w:p w14:paraId="4606FED3" w14:textId="77777777" w:rsidR="4606FED3" w:rsidRDefault="4606FED3"/>
            </w:tc>
          </w:tr>
          <w:tr w:rsidR="005B5242" w14:paraId="78460CF7" w14:textId="77777777" w:rsidTr="4606FED3">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14:paraId="131DC61D" w14:textId="77777777" w:rsidR="005B5242" w:rsidRDefault="4606FED3" w:rsidP="4606FED3">
                    <w:pPr>
                      <w:pStyle w:val="Subtitle"/>
                      <w:jc w:val="center"/>
                      <w:rPr>
                        <w:sz w:val="36"/>
                        <w:szCs w:val="36"/>
                      </w:rPr>
                    </w:pPr>
                    <w:r w:rsidRPr="4606FED3">
                      <w:rPr>
                        <w:sz w:val="36"/>
                        <w:szCs w:val="36"/>
                      </w:rPr>
                      <w:t>Your name and student number</w:t>
                    </w:r>
                  </w:p>
                </w:sdtContent>
              </w:sdt>
              <w:p w14:paraId="7D14F661" w14:textId="77777777" w:rsidR="4606FED3" w:rsidRDefault="4606FED3"/>
            </w:tc>
          </w:tr>
          <w:tr w:rsidR="005B5242" w14:paraId="012DB6A5" w14:textId="77777777" w:rsidTr="4606FED3">
            <w:tc>
              <w:tcPr>
                <w:tcW w:w="0" w:type="auto"/>
                <w:vAlign w:val="bottom"/>
              </w:tcPr>
              <w:p w14:paraId="326C560B" w14:textId="77777777" w:rsidR="005B5242" w:rsidRDefault="005B5242"/>
            </w:tc>
          </w:tr>
          <w:tr w:rsidR="005B5242" w14:paraId="7E27E264" w14:textId="77777777" w:rsidTr="4606FED3">
            <w:tc>
              <w:tcPr>
                <w:tcW w:w="0" w:type="auto"/>
                <w:vAlign w:val="bottom"/>
              </w:tcPr>
              <w:p w14:paraId="51C498D4" w14:textId="77777777" w:rsidR="005B5242" w:rsidRDefault="005B5242">
                <w:pPr>
                  <w:jc w:val="center"/>
                </w:pPr>
              </w:p>
            </w:tc>
          </w:tr>
          <w:tr w:rsidR="005B5242" w14:paraId="39346D46" w14:textId="77777777" w:rsidTr="4606FED3">
            <w:tc>
              <w:tcPr>
                <w:tcW w:w="0" w:type="auto"/>
                <w:vAlign w:val="bottom"/>
              </w:tcPr>
              <w:p w14:paraId="5B2518C7" w14:textId="77777777" w:rsidR="005B5242" w:rsidRDefault="005B5242">
                <w:pPr>
                  <w:jc w:val="center"/>
                </w:pPr>
              </w:p>
            </w:tc>
          </w:tr>
        </w:tbl>
        <w:p w14:paraId="2B50EE3F" w14:textId="77777777"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5AD0BC3B" w14:textId="77777777" w:rsidR="005B5242" w:rsidRDefault="4606FED3">
          <w:pPr>
            <w:pStyle w:val="Title"/>
          </w:pPr>
          <w:r w:rsidRPr="4606FED3">
            <w:rPr>
              <w:lang w:val="en-GB"/>
            </w:rPr>
            <w:t>Logbook for ISD</w:t>
          </w:r>
        </w:p>
      </w:sdtContent>
    </w:sdt>
    <w:p w14:paraId="14D1F901" w14:textId="77777777" w:rsidR="00FE4316" w:rsidRDefault="00884516" w:rsidP="4606FED3">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14:paraId="564A5F79" w14:textId="77777777" w:rsidR="00FE4316" w:rsidRDefault="4606FED3">
          <w:pPr>
            <w:pStyle w:val="TOCHeading"/>
          </w:pPr>
          <w:r>
            <w:t>Contents</w:t>
          </w:r>
        </w:p>
        <w:p w14:paraId="7E3D8310" w14:textId="77777777"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14:paraId="18DA026A" w14:textId="77777777" w:rsidR="00B2656D" w:rsidRDefault="00884516">
          <w:pPr>
            <w:pStyle w:val="TOC1"/>
            <w:tabs>
              <w:tab w:val="right" w:leader="dot" w:pos="10070"/>
            </w:tabs>
            <w:rPr>
              <w:noProof/>
              <w:lang w:val="en-GB" w:eastAsia="en-GB"/>
            </w:rPr>
          </w:pPr>
          <w:hyperlink w:anchor="_Toc431296391" w:history="1">
            <w:r w:rsidR="00B2656D" w:rsidRPr="006F420C">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7E9B4AE3" w14:textId="77777777" w:rsidR="00B2656D" w:rsidRDefault="00884516">
          <w:pPr>
            <w:pStyle w:val="TOC2"/>
            <w:tabs>
              <w:tab w:val="right" w:leader="dot" w:pos="10070"/>
            </w:tabs>
            <w:rPr>
              <w:noProof/>
              <w:lang w:val="en-GB" w:eastAsia="en-GB"/>
            </w:rPr>
          </w:pPr>
          <w:hyperlink w:anchor="_Toc431296392"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2694D104" w14:textId="77777777" w:rsidR="00B2656D" w:rsidRDefault="00884516">
          <w:pPr>
            <w:pStyle w:val="TOC2"/>
            <w:tabs>
              <w:tab w:val="right" w:leader="dot" w:pos="10070"/>
            </w:tabs>
            <w:rPr>
              <w:noProof/>
              <w:lang w:val="en-GB" w:eastAsia="en-GB"/>
            </w:rPr>
          </w:pPr>
          <w:hyperlink w:anchor="_Toc431296393"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36234552" w14:textId="77777777" w:rsidR="00B2656D" w:rsidRDefault="00884516">
          <w:pPr>
            <w:pStyle w:val="TOC2"/>
            <w:tabs>
              <w:tab w:val="right" w:leader="dot" w:pos="10070"/>
            </w:tabs>
            <w:rPr>
              <w:noProof/>
              <w:lang w:val="en-GB" w:eastAsia="en-GB"/>
            </w:rPr>
          </w:pPr>
          <w:hyperlink w:anchor="_Toc431296394"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02271D7B" w14:textId="77777777" w:rsidR="00B2656D" w:rsidRDefault="00884516">
          <w:pPr>
            <w:pStyle w:val="TOC1"/>
            <w:tabs>
              <w:tab w:val="right" w:leader="dot" w:pos="10070"/>
            </w:tabs>
            <w:rPr>
              <w:noProof/>
              <w:lang w:val="en-GB" w:eastAsia="en-GB"/>
            </w:rPr>
          </w:pPr>
          <w:hyperlink w:anchor="_Toc431296395" w:history="1">
            <w:r w:rsidR="00B2656D" w:rsidRPr="006F420C">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31A29E1F" w14:textId="77777777" w:rsidR="00B2656D" w:rsidRDefault="00884516">
          <w:pPr>
            <w:pStyle w:val="TOC2"/>
            <w:tabs>
              <w:tab w:val="right" w:leader="dot" w:pos="10070"/>
            </w:tabs>
            <w:rPr>
              <w:noProof/>
              <w:lang w:val="en-GB" w:eastAsia="en-GB"/>
            </w:rPr>
          </w:pPr>
          <w:hyperlink w:anchor="_Toc431296396"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4698EC12" w14:textId="77777777" w:rsidR="00B2656D" w:rsidRDefault="00884516">
          <w:pPr>
            <w:pStyle w:val="TOC2"/>
            <w:tabs>
              <w:tab w:val="right" w:leader="dot" w:pos="10070"/>
            </w:tabs>
            <w:rPr>
              <w:noProof/>
              <w:lang w:val="en-GB" w:eastAsia="en-GB"/>
            </w:rPr>
          </w:pPr>
          <w:hyperlink w:anchor="_Toc431296397"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73A55317" w14:textId="77777777" w:rsidR="00B2656D" w:rsidRDefault="00884516">
          <w:pPr>
            <w:pStyle w:val="TOC2"/>
            <w:tabs>
              <w:tab w:val="right" w:leader="dot" w:pos="10070"/>
            </w:tabs>
            <w:rPr>
              <w:noProof/>
              <w:lang w:val="en-GB" w:eastAsia="en-GB"/>
            </w:rPr>
          </w:pPr>
          <w:hyperlink w:anchor="_Toc431296398"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2871906B" w14:textId="77777777" w:rsidR="00B2656D" w:rsidRDefault="00884516">
          <w:pPr>
            <w:pStyle w:val="TOC1"/>
            <w:tabs>
              <w:tab w:val="right" w:leader="dot" w:pos="10070"/>
            </w:tabs>
            <w:rPr>
              <w:noProof/>
              <w:lang w:val="en-GB" w:eastAsia="en-GB"/>
            </w:rPr>
          </w:pPr>
          <w:hyperlink w:anchor="_Toc431296399" w:history="1">
            <w:r w:rsidR="00B2656D" w:rsidRPr="006F420C">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27BE247A" w14:textId="77777777" w:rsidR="00B2656D" w:rsidRDefault="00884516">
          <w:pPr>
            <w:pStyle w:val="TOC2"/>
            <w:tabs>
              <w:tab w:val="right" w:leader="dot" w:pos="10070"/>
            </w:tabs>
            <w:rPr>
              <w:noProof/>
              <w:lang w:val="en-GB" w:eastAsia="en-GB"/>
            </w:rPr>
          </w:pPr>
          <w:hyperlink w:anchor="_Toc431296400"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448A1A5C" w14:textId="77777777" w:rsidR="00B2656D" w:rsidRDefault="00884516">
          <w:pPr>
            <w:pStyle w:val="TOC2"/>
            <w:tabs>
              <w:tab w:val="right" w:leader="dot" w:pos="10070"/>
            </w:tabs>
            <w:rPr>
              <w:noProof/>
              <w:lang w:val="en-GB" w:eastAsia="en-GB"/>
            </w:rPr>
          </w:pPr>
          <w:hyperlink w:anchor="_Toc431296401"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0122248D" w14:textId="77777777" w:rsidR="00B2656D" w:rsidRDefault="00884516">
          <w:pPr>
            <w:pStyle w:val="TOC2"/>
            <w:tabs>
              <w:tab w:val="right" w:leader="dot" w:pos="10070"/>
            </w:tabs>
            <w:rPr>
              <w:noProof/>
              <w:lang w:val="en-GB" w:eastAsia="en-GB"/>
            </w:rPr>
          </w:pPr>
          <w:hyperlink w:anchor="_Toc431296402"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15E0E2A2" w14:textId="77777777" w:rsidR="00B2656D" w:rsidRDefault="00884516">
          <w:pPr>
            <w:pStyle w:val="TOC1"/>
            <w:tabs>
              <w:tab w:val="right" w:leader="dot" w:pos="10070"/>
            </w:tabs>
            <w:rPr>
              <w:noProof/>
              <w:lang w:val="en-GB" w:eastAsia="en-GB"/>
            </w:rPr>
          </w:pPr>
          <w:hyperlink w:anchor="_Toc431296403" w:history="1">
            <w:r w:rsidR="00B2656D" w:rsidRPr="006F420C">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6F63172C" w14:textId="77777777" w:rsidR="00B2656D" w:rsidRDefault="00884516">
          <w:pPr>
            <w:pStyle w:val="TOC2"/>
            <w:tabs>
              <w:tab w:val="right" w:leader="dot" w:pos="10070"/>
            </w:tabs>
            <w:rPr>
              <w:noProof/>
              <w:lang w:val="en-GB" w:eastAsia="en-GB"/>
            </w:rPr>
          </w:pPr>
          <w:hyperlink w:anchor="_Toc431296404"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477CF2C6" w14:textId="77777777" w:rsidR="00B2656D" w:rsidRDefault="00884516">
          <w:pPr>
            <w:pStyle w:val="TOC2"/>
            <w:tabs>
              <w:tab w:val="right" w:leader="dot" w:pos="10070"/>
            </w:tabs>
            <w:rPr>
              <w:noProof/>
              <w:lang w:val="en-GB" w:eastAsia="en-GB"/>
            </w:rPr>
          </w:pPr>
          <w:hyperlink w:anchor="_Toc431296405"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1F7A7ADC" w14:textId="77777777" w:rsidR="00B2656D" w:rsidRDefault="00884516">
          <w:pPr>
            <w:pStyle w:val="TOC2"/>
            <w:tabs>
              <w:tab w:val="right" w:leader="dot" w:pos="10070"/>
            </w:tabs>
            <w:rPr>
              <w:noProof/>
              <w:lang w:val="en-GB" w:eastAsia="en-GB"/>
            </w:rPr>
          </w:pPr>
          <w:hyperlink w:anchor="_Toc431296406"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38C81719" w14:textId="77777777" w:rsidR="00FE4316" w:rsidRDefault="00FE4316">
          <w:r>
            <w:rPr>
              <w:b/>
              <w:bCs/>
              <w:noProof/>
            </w:rPr>
            <w:fldChar w:fldCharType="end"/>
          </w:r>
        </w:p>
      </w:sdtContent>
    </w:sdt>
    <w:p w14:paraId="6F2AF75D" w14:textId="77777777" w:rsidR="00FE4316" w:rsidRDefault="00FE4316">
      <w:pPr>
        <w:spacing w:line="288" w:lineRule="auto"/>
      </w:pPr>
    </w:p>
    <w:p w14:paraId="5E60B075" w14:textId="77777777" w:rsidR="00FE4316" w:rsidRDefault="00FE4316">
      <w:pPr>
        <w:spacing w:line="288" w:lineRule="auto"/>
      </w:pPr>
    </w:p>
    <w:p w14:paraId="3E5E5424" w14:textId="77777777" w:rsidR="00FE4316" w:rsidRDefault="00FE4316">
      <w:pPr>
        <w:spacing w:line="288" w:lineRule="auto"/>
      </w:pPr>
    </w:p>
    <w:p w14:paraId="43CEC889" w14:textId="77777777" w:rsidR="00FE4316" w:rsidRDefault="00FE4316">
      <w:pPr>
        <w:spacing w:line="288" w:lineRule="auto"/>
      </w:pPr>
    </w:p>
    <w:p w14:paraId="6EF01957" w14:textId="77777777" w:rsidR="00FE4316" w:rsidRDefault="4606FED3" w:rsidP="00FE4316">
      <w:pPr>
        <w:pStyle w:val="Heading1"/>
      </w:pPr>
      <w:bookmarkStart w:id="1" w:name="_Toc431296390"/>
      <w:r>
        <w:lastRenderedPageBreak/>
        <w:t>Introduction</w:t>
      </w:r>
      <w:bookmarkEnd w:id="1"/>
    </w:p>
    <w:p w14:paraId="0C091C30" w14:textId="77777777" w:rsidR="00FE4316" w:rsidRDefault="00FE4316" w:rsidP="00FE4316"/>
    <w:p w14:paraId="548B2166" w14:textId="77777777" w:rsidR="00FE4316" w:rsidRPr="00FE4316" w:rsidRDefault="4606FED3" w:rsidP="00FE4316">
      <w:r>
        <w:t xml:space="preserve">A brief introduction to what you have done within the module and how your experience was with the exercises and the overall module. Probably up to half a page.  </w:t>
      </w:r>
    </w:p>
    <w:p w14:paraId="788D163A" w14:textId="77777777" w:rsidR="00FE4316" w:rsidRDefault="00FE4316">
      <w:pPr>
        <w:spacing w:line="288" w:lineRule="auto"/>
      </w:pPr>
    </w:p>
    <w:p w14:paraId="579A968C" w14:textId="77777777" w:rsidR="00FE4316" w:rsidRDefault="00FE4316">
      <w:pPr>
        <w:spacing w:line="288" w:lineRule="auto"/>
      </w:pPr>
    </w:p>
    <w:p w14:paraId="608E4CDA" w14:textId="77777777" w:rsidR="00FE4316" w:rsidRDefault="00FE4316">
      <w:pPr>
        <w:spacing w:line="288" w:lineRule="auto"/>
      </w:pPr>
    </w:p>
    <w:p w14:paraId="4E2738C9" w14:textId="77777777" w:rsidR="00FE4316" w:rsidRDefault="00FE4316">
      <w:pPr>
        <w:spacing w:line="288" w:lineRule="auto"/>
      </w:pPr>
    </w:p>
    <w:p w14:paraId="51BA5EF2" w14:textId="77777777" w:rsidR="004E0A9D" w:rsidRDefault="004E0A9D">
      <w:pPr>
        <w:spacing w:line="288" w:lineRule="auto"/>
      </w:pPr>
    </w:p>
    <w:p w14:paraId="75D94147" w14:textId="77777777" w:rsidR="004E0A9D" w:rsidRDefault="004E0A9D">
      <w:pPr>
        <w:spacing w:line="288" w:lineRule="auto"/>
      </w:pPr>
    </w:p>
    <w:p w14:paraId="2AAA390E" w14:textId="77777777" w:rsidR="004E0A9D" w:rsidRDefault="004E0A9D">
      <w:pPr>
        <w:spacing w:line="288" w:lineRule="auto"/>
      </w:pPr>
    </w:p>
    <w:p w14:paraId="5F5B9617" w14:textId="77777777" w:rsidR="004E0A9D" w:rsidRDefault="004E0A9D">
      <w:pPr>
        <w:spacing w:line="288" w:lineRule="auto"/>
      </w:pPr>
    </w:p>
    <w:p w14:paraId="5799DF8C" w14:textId="77777777" w:rsidR="004E0A9D" w:rsidRDefault="004E0A9D">
      <w:pPr>
        <w:spacing w:line="288" w:lineRule="auto"/>
      </w:pPr>
    </w:p>
    <w:p w14:paraId="4521ECFA" w14:textId="77777777" w:rsidR="004E0A9D" w:rsidRDefault="004E0A9D">
      <w:pPr>
        <w:spacing w:line="288" w:lineRule="auto"/>
      </w:pPr>
    </w:p>
    <w:p w14:paraId="418D1AF9" w14:textId="77777777" w:rsidR="004E0A9D" w:rsidRDefault="004E0A9D">
      <w:pPr>
        <w:spacing w:line="288" w:lineRule="auto"/>
      </w:pPr>
    </w:p>
    <w:p w14:paraId="5D50885D" w14:textId="77777777" w:rsidR="004E0A9D" w:rsidRDefault="004E0A9D">
      <w:pPr>
        <w:spacing w:line="288" w:lineRule="auto"/>
      </w:pPr>
    </w:p>
    <w:p w14:paraId="758C43AE" w14:textId="77777777" w:rsidR="004E0A9D" w:rsidRDefault="004E0A9D">
      <w:pPr>
        <w:spacing w:line="288" w:lineRule="auto"/>
      </w:pPr>
    </w:p>
    <w:p w14:paraId="210D59A2" w14:textId="77777777" w:rsidR="004E0A9D" w:rsidRDefault="004E0A9D">
      <w:pPr>
        <w:spacing w:line="288" w:lineRule="auto"/>
      </w:pPr>
    </w:p>
    <w:p w14:paraId="1834533A" w14:textId="77777777" w:rsidR="004E0A9D" w:rsidRDefault="004E0A9D">
      <w:pPr>
        <w:spacing w:line="288" w:lineRule="auto"/>
      </w:pPr>
    </w:p>
    <w:p w14:paraId="2A699477" w14:textId="77777777" w:rsidR="004E0A9D" w:rsidRDefault="004E0A9D">
      <w:pPr>
        <w:spacing w:line="288" w:lineRule="auto"/>
      </w:pPr>
    </w:p>
    <w:p w14:paraId="2F715C25" w14:textId="77777777" w:rsidR="00FE4316" w:rsidRDefault="00FE4316">
      <w:pPr>
        <w:spacing w:line="288" w:lineRule="auto"/>
      </w:pPr>
    </w:p>
    <w:p w14:paraId="3C1F9D77" w14:textId="011F33F3" w:rsidR="00FE4316" w:rsidRPr="001627EC" w:rsidRDefault="4606FED3" w:rsidP="00BF4D35">
      <w:pPr>
        <w:pStyle w:val="Heading1"/>
        <w:rPr>
          <w:b/>
          <w:u w:val="single"/>
        </w:rPr>
      </w:pPr>
      <w:bookmarkStart w:id="2" w:name="_Toc431296391"/>
      <w:r w:rsidRPr="001627EC">
        <w:rPr>
          <w:b/>
          <w:u w:val="single"/>
        </w:rPr>
        <w:lastRenderedPageBreak/>
        <w:t>Week 1</w:t>
      </w:r>
      <w:bookmarkEnd w:id="2"/>
    </w:p>
    <w:p w14:paraId="23E8ACE8" w14:textId="77777777" w:rsidR="00FE4316" w:rsidRDefault="007B3D5A" w:rsidP="007B3D5A">
      <w:pPr>
        <w:pStyle w:val="Heading2"/>
      </w:pPr>
      <w:bookmarkStart w:id="3" w:name="_Toc431296392"/>
      <w:r>
        <w:t>Question:</w:t>
      </w:r>
      <w:r w:rsidR="00FE4316">
        <w:t xml:space="preserve"> 1</w:t>
      </w:r>
      <w:bookmarkEnd w:id="3"/>
      <w:r>
        <w:t xml:space="preserve"> -</w:t>
      </w:r>
      <w:r w:rsidRPr="007B3D5A">
        <w:t xml:space="preserve"> 1.</w:t>
      </w:r>
      <w:r w:rsidRPr="007B3D5A">
        <w:tab/>
        <w:t>What is a code repository (often also called version control system) used for?</w:t>
      </w:r>
    </w:p>
    <w:p w14:paraId="303E0F7B" w14:textId="77777777" w:rsidR="007B3D5A" w:rsidRPr="007B3D5A" w:rsidRDefault="4606FED3" w:rsidP="007B3D5A">
      <w:r>
        <w:t>A code repository is a place to store a large amount of information like a file archive and web hosting facility such as for example: source codes (basically programs) or documents. A code repository will allow software or web pages to hold data(information) which can either be access publicly or privately. Which allows multiple users to work on a same file, code, document.</w:t>
      </w:r>
    </w:p>
    <w:p w14:paraId="57E4BB4C" w14:textId="77777777" w:rsidR="00FE4316" w:rsidRDefault="007B3D5A" w:rsidP="00FE4316">
      <w:pPr>
        <w:pStyle w:val="Heading2"/>
      </w:pPr>
      <w:bookmarkStart w:id="4" w:name="_Toc431296393"/>
      <w:r>
        <w:t xml:space="preserve">Question: </w:t>
      </w:r>
      <w:r w:rsidR="00FE4316">
        <w:t>2</w:t>
      </w:r>
      <w:bookmarkEnd w:id="4"/>
      <w:r>
        <w:t xml:space="preserve"> - </w:t>
      </w:r>
      <w:r w:rsidR="00F23284" w:rsidRPr="00F23284">
        <w:t>2.</w:t>
      </w:r>
      <w:r w:rsidR="00F23284" w:rsidRPr="00F23284">
        <w:tab/>
        <w:t>Why is it advantageous to use a code repository?</w:t>
      </w:r>
    </w:p>
    <w:p w14:paraId="7CF235BC" w14:textId="77777777" w:rsidR="00F23284" w:rsidRDefault="00F23284" w:rsidP="00F23284"/>
    <w:p w14:paraId="73047969" w14:textId="387E83E1" w:rsidR="00FE4316" w:rsidRDefault="4606FED3" w:rsidP="00FE4316">
      <w:r>
        <w:t>A code repository is rather advantageous to use due to the way it allows a user to store information that may be duplicated and then given access to other users to use or modify otherwise for the simple reason that it allows to store private information that can be modified at any given time. It can hold a significant amount of information on a single server making the access to the stored information easy and convenient.</w:t>
      </w:r>
    </w:p>
    <w:p w14:paraId="0DB2A4C3" w14:textId="77777777" w:rsidR="007B3D5A" w:rsidRDefault="007B3D5A" w:rsidP="00F23284">
      <w:pPr>
        <w:pStyle w:val="Heading2"/>
      </w:pPr>
      <w:bookmarkStart w:id="5" w:name="_Toc431296394"/>
      <w:r>
        <w:t>Question: 3 -</w:t>
      </w:r>
      <w:r w:rsidR="00F23284" w:rsidRPr="00F23284">
        <w:t xml:space="preserve"> 3.</w:t>
      </w:r>
      <w:r w:rsidR="00F23284" w:rsidRPr="00F23284">
        <w:tab/>
        <w:t>Describe the different “layers” of Software that exist on a typical computer and explain why there are different layers of software.</w:t>
      </w:r>
    </w:p>
    <w:p w14:paraId="19678ACF" w14:textId="77777777" w:rsidR="00125785" w:rsidRDefault="00125785" w:rsidP="00125785"/>
    <w:p w14:paraId="3444E2FE" w14:textId="77777777" w:rsidR="00406DD6" w:rsidRPr="00406DD6" w:rsidRDefault="4606FED3" w:rsidP="00125785">
      <w:r w:rsidRPr="4606FED3">
        <w:rPr>
          <w:u w:val="single"/>
        </w:rPr>
        <w:t>A computer has three main “layers” of software:</w:t>
      </w:r>
      <w:r>
        <w:t xml:space="preserve"> </w:t>
      </w:r>
    </w:p>
    <w:p w14:paraId="51C5022A" w14:textId="77777777" w:rsidR="00406DD6" w:rsidRDefault="4606FED3" w:rsidP="00125785">
      <w:r>
        <w:t xml:space="preserve">The first layer would be the hardware (the hardware isn’t a software but it is fundamental for a software to operate properly. It is the physical part of the computer which allows the operating system to run, it also represent the physical components of the computer such as the memory, RAM…). </w:t>
      </w:r>
    </w:p>
    <w:p w14:paraId="0DF0E193" w14:textId="77777777" w:rsidR="00406DD6" w:rsidRDefault="4606FED3" w:rsidP="00125785">
      <w:r>
        <w:t xml:space="preserve">The second is the system software (a system software is some sort of computer program that is created to run the hardware of a computer it then allows other software to run on the computer). </w:t>
      </w:r>
    </w:p>
    <w:p w14:paraId="6D0A6F7C" w14:textId="77777777" w:rsidR="00125785" w:rsidRDefault="4606FED3" w:rsidP="00125785">
      <w:r>
        <w:t>The final third layer would be the application software (the application software are programs that we use on a day to day basis, it is programs that the user directly interacts with and chooses if it wants to use it or not. For example, it can be word processing or computer games or spreadsheets).</w:t>
      </w:r>
    </w:p>
    <w:p w14:paraId="4463D2E5" w14:textId="77777777" w:rsidR="00406DD6" w:rsidRPr="00125785" w:rsidRDefault="4606FED3" w:rsidP="00125785">
      <w:r>
        <w:t xml:space="preserve">Those three layers of software are all linked together in order for each and every one of them to run as expected they are all connected to the hardware which allows a computer to work. </w:t>
      </w:r>
    </w:p>
    <w:p w14:paraId="0E1F0408" w14:textId="77777777" w:rsidR="007B3D5A" w:rsidRPr="00F23284" w:rsidRDefault="007B3D5A" w:rsidP="00F23284">
      <w:pPr>
        <w:pStyle w:val="Heading2"/>
      </w:pPr>
      <w:r>
        <w:lastRenderedPageBreak/>
        <w:t xml:space="preserve">Question: 4 - </w:t>
      </w:r>
      <w:r w:rsidR="00F23284" w:rsidRPr="00F23284">
        <w:t>4.</w:t>
      </w:r>
      <w:r w:rsidR="00F23284" w:rsidRPr="00F23284">
        <w:tab/>
        <w:t>Describe what an algorithm is and explain why it is a useful “tool” to translate from a human level problem (we can think of) to a computer program.</w:t>
      </w:r>
    </w:p>
    <w:bookmarkEnd w:id="5"/>
    <w:p w14:paraId="308C69FB" w14:textId="77777777" w:rsidR="00FA2FA5" w:rsidRDefault="00FA2FA5" w:rsidP="00FA2FA5">
      <w:pPr>
        <w:pStyle w:val="Heading2"/>
      </w:pPr>
    </w:p>
    <w:p w14:paraId="1BC9F15E" w14:textId="77777777" w:rsidR="00FA2FA5" w:rsidRDefault="00FA2FA5" w:rsidP="00FA2FA5">
      <w:pPr>
        <w:pStyle w:val="Heading3"/>
      </w:pPr>
    </w:p>
    <w:p w14:paraId="56EA4ED8" w14:textId="77777777" w:rsidR="00FE4316" w:rsidRDefault="00FE4316" w:rsidP="00B2656D">
      <w:pPr>
        <w:pStyle w:val="Heading2"/>
      </w:pPr>
    </w:p>
    <w:p w14:paraId="39F2D0CF" w14:textId="77777777" w:rsidR="00A70203" w:rsidRDefault="4606FED3" w:rsidP="00A70203">
      <w:r>
        <w:t>An algorithm is way to process a problem, which can also be seen as a set of rules that leads to calculations or other means of problem solving operations. For example, we may refer a cooking recipe as an algorithm, because in order to make the dish we have a to write down in a specific order and explain how to do it in a specific way and then it must be done exactly has written. Algorithms are mostly used by a computer because a computer cannot do things by itself. A computer requires a process and a set of rules in order to make to do something or some sort of calculation. That is why an algorithm is an ideal tool to translate from a human level problem to a computer program. Since we can code down in a specific and simple way so that the computer can run our way of thinking.</w:t>
      </w:r>
      <w:bookmarkStart w:id="6" w:name="_Toc431296395"/>
    </w:p>
    <w:p w14:paraId="47A32ED6" w14:textId="77777777" w:rsidR="00FA2FA5" w:rsidRDefault="00FA2FA5" w:rsidP="00A70203">
      <w:pPr>
        <w:rPr>
          <w:b/>
          <w:i/>
          <w:color w:val="6076B4" w:themeColor="accent1"/>
          <w:sz w:val="28"/>
          <w:szCs w:val="28"/>
          <w:u w:val="single"/>
        </w:rPr>
      </w:pPr>
    </w:p>
    <w:p w14:paraId="536E05EA" w14:textId="77777777" w:rsidR="00FA2FA5" w:rsidRDefault="00FA2FA5" w:rsidP="00A70203">
      <w:pPr>
        <w:rPr>
          <w:b/>
          <w:i/>
          <w:color w:val="6076B4" w:themeColor="accent1"/>
          <w:sz w:val="28"/>
          <w:szCs w:val="28"/>
          <w:u w:val="single"/>
        </w:rPr>
      </w:pPr>
    </w:p>
    <w:p w14:paraId="35D875ED" w14:textId="77777777" w:rsidR="00FA2FA5" w:rsidRDefault="00FA2FA5" w:rsidP="00A70203">
      <w:pPr>
        <w:rPr>
          <w:b/>
          <w:i/>
          <w:color w:val="6076B4" w:themeColor="accent1"/>
          <w:sz w:val="28"/>
          <w:szCs w:val="28"/>
          <w:u w:val="single"/>
        </w:rPr>
      </w:pPr>
    </w:p>
    <w:p w14:paraId="1BCBE6B7" w14:textId="77777777" w:rsidR="00FA2FA5" w:rsidRDefault="00FA2FA5" w:rsidP="00A70203">
      <w:pPr>
        <w:rPr>
          <w:b/>
          <w:i/>
          <w:color w:val="6076B4" w:themeColor="accent1"/>
          <w:sz w:val="28"/>
          <w:szCs w:val="28"/>
          <w:u w:val="single"/>
        </w:rPr>
      </w:pPr>
    </w:p>
    <w:p w14:paraId="7685DF77" w14:textId="77777777" w:rsidR="00FA2FA5" w:rsidRDefault="00FA2FA5" w:rsidP="00A70203">
      <w:pPr>
        <w:rPr>
          <w:b/>
          <w:i/>
          <w:color w:val="6076B4" w:themeColor="accent1"/>
          <w:sz w:val="28"/>
          <w:szCs w:val="28"/>
          <w:u w:val="single"/>
        </w:rPr>
      </w:pPr>
    </w:p>
    <w:p w14:paraId="6A020027" w14:textId="77777777" w:rsidR="00FA2FA5" w:rsidRDefault="00FA2FA5" w:rsidP="00A70203">
      <w:pPr>
        <w:rPr>
          <w:b/>
          <w:i/>
          <w:color w:val="6076B4" w:themeColor="accent1"/>
          <w:sz w:val="28"/>
          <w:szCs w:val="28"/>
          <w:u w:val="single"/>
        </w:rPr>
      </w:pPr>
    </w:p>
    <w:p w14:paraId="08D346E9" w14:textId="77777777" w:rsidR="00FA2FA5" w:rsidRDefault="00FA2FA5" w:rsidP="00A70203">
      <w:pPr>
        <w:rPr>
          <w:b/>
          <w:i/>
          <w:color w:val="6076B4" w:themeColor="accent1"/>
          <w:sz w:val="28"/>
          <w:szCs w:val="28"/>
          <w:u w:val="single"/>
        </w:rPr>
      </w:pPr>
    </w:p>
    <w:p w14:paraId="7158F80B" w14:textId="77777777" w:rsidR="00FA2FA5" w:rsidRDefault="00FA2FA5" w:rsidP="00A70203">
      <w:pPr>
        <w:rPr>
          <w:b/>
          <w:i/>
          <w:color w:val="6076B4" w:themeColor="accent1"/>
          <w:sz w:val="28"/>
          <w:szCs w:val="28"/>
          <w:u w:val="single"/>
        </w:rPr>
      </w:pPr>
    </w:p>
    <w:p w14:paraId="302B5323" w14:textId="77777777" w:rsidR="00FA2FA5" w:rsidRDefault="00FA2FA5" w:rsidP="00A70203">
      <w:pPr>
        <w:rPr>
          <w:b/>
          <w:i/>
          <w:color w:val="6076B4" w:themeColor="accent1"/>
          <w:sz w:val="28"/>
          <w:szCs w:val="28"/>
          <w:u w:val="single"/>
        </w:rPr>
      </w:pPr>
    </w:p>
    <w:p w14:paraId="5DE1D701" w14:textId="77777777" w:rsidR="00FA2FA5" w:rsidRDefault="00FA2FA5" w:rsidP="00A70203">
      <w:pPr>
        <w:rPr>
          <w:b/>
          <w:i/>
          <w:color w:val="6076B4" w:themeColor="accent1"/>
          <w:sz w:val="28"/>
          <w:szCs w:val="28"/>
          <w:u w:val="single"/>
        </w:rPr>
      </w:pPr>
    </w:p>
    <w:p w14:paraId="5F8B4B27" w14:textId="77777777" w:rsidR="00FA2FA5" w:rsidRDefault="00FA2FA5" w:rsidP="00A70203">
      <w:pPr>
        <w:rPr>
          <w:b/>
          <w:i/>
          <w:color w:val="6076B4" w:themeColor="accent1"/>
          <w:sz w:val="28"/>
          <w:szCs w:val="28"/>
          <w:u w:val="single"/>
        </w:rPr>
      </w:pPr>
    </w:p>
    <w:p w14:paraId="0296A012" w14:textId="6E4EC93E" w:rsidR="00FE4316" w:rsidRPr="001627EC" w:rsidRDefault="4606FED3" w:rsidP="00A70203">
      <w:pPr>
        <w:rPr>
          <w:b/>
          <w:i/>
          <w:color w:val="6076B4" w:themeColor="accent1"/>
          <w:sz w:val="28"/>
          <w:szCs w:val="28"/>
          <w:u w:val="single"/>
        </w:rPr>
      </w:pPr>
      <w:r w:rsidRPr="001627EC">
        <w:rPr>
          <w:b/>
          <w:i/>
          <w:color w:val="6076B4" w:themeColor="accent1"/>
          <w:sz w:val="28"/>
          <w:szCs w:val="28"/>
          <w:u w:val="single"/>
        </w:rPr>
        <w:lastRenderedPageBreak/>
        <w:t>Week 2</w:t>
      </w:r>
      <w:bookmarkEnd w:id="6"/>
    </w:p>
    <w:p w14:paraId="67877C0C" w14:textId="77777777" w:rsidR="00FE4316" w:rsidRDefault="4606FED3" w:rsidP="00FE4316">
      <w:r>
        <w:t xml:space="preserve">Some overview of the topics covered by the lecture and the exercises. Not too much, may be a paragraph. </w:t>
      </w:r>
    </w:p>
    <w:p w14:paraId="6D0DD449" w14:textId="711A9385" w:rsidR="00B2656D" w:rsidRDefault="4606FED3" w:rsidP="4606FED3">
      <w:pPr>
        <w:rPr>
          <w:rFonts w:ascii="Palatino Linotype" w:eastAsia="Palatino Linotype" w:hAnsi="Palatino Linotype" w:cs="Palatino Linotype"/>
          <w:color w:val="6076B4" w:themeColor="accent1"/>
          <w:sz w:val="28"/>
          <w:szCs w:val="28"/>
        </w:rPr>
      </w:pPr>
      <w:r w:rsidRPr="4606FED3">
        <w:rPr>
          <w:color w:val="2F5897" w:themeColor="text2"/>
          <w:sz w:val="28"/>
          <w:szCs w:val="28"/>
        </w:rPr>
        <w:t>Question 1:</w:t>
      </w:r>
      <w:r w:rsidRPr="4606FED3">
        <w:rPr>
          <w:rFonts w:ascii="Palatino Linotype" w:eastAsia="Palatino Linotype" w:hAnsi="Palatino Linotype" w:cs="Palatino Linotype"/>
          <w:color w:val="6076B4" w:themeColor="accent1"/>
          <w:sz w:val="28"/>
          <w:szCs w:val="28"/>
        </w:rPr>
        <w:t xml:space="preserve"> Write an algorithm that describes how to make scrambled eggs, try to use control words, like IF, WHEN, UNTIL, WHILE, WAIT, AND, OR. </w:t>
      </w:r>
    </w:p>
    <w:p w14:paraId="4AAB65D3" w14:textId="7BBFF6CC" w:rsidR="00B2656D" w:rsidRDefault="4606FED3" w:rsidP="4606FED3">
      <w:pPr>
        <w:jc w:val="both"/>
        <w:rPr>
          <w:rFonts w:ascii="Palatino Linotype" w:eastAsia="Palatino Linotype" w:hAnsi="Palatino Linotype" w:cs="Palatino Linotype"/>
          <w:i/>
          <w:iCs/>
          <w:u w:val="single"/>
        </w:rPr>
      </w:pPr>
      <w:r w:rsidRPr="4606FED3">
        <w:rPr>
          <w:rFonts w:ascii="Palatino Linotype" w:eastAsia="Palatino Linotype" w:hAnsi="Palatino Linotype" w:cs="Palatino Linotype"/>
          <w:b/>
          <w:bCs/>
        </w:rPr>
        <w:t>Algorithm:</w:t>
      </w:r>
      <w:r w:rsidRPr="4606FED3">
        <w:rPr>
          <w:rFonts w:ascii="Palatino Linotype" w:eastAsia="Palatino Linotype" w:hAnsi="Palatino Linotype" w:cs="Palatino Linotype"/>
        </w:rPr>
        <w:t xml:space="preserve"> </w:t>
      </w:r>
      <w:r w:rsidRPr="4606FED3">
        <w:rPr>
          <w:rFonts w:ascii="Palatino Linotype" w:eastAsia="Palatino Linotype" w:hAnsi="Palatino Linotype" w:cs="Palatino Linotype"/>
          <w:i/>
          <w:iCs/>
          <w:u w:val="single"/>
        </w:rPr>
        <w:t>Scrambled eggs</w:t>
      </w:r>
    </w:p>
    <w:p w14:paraId="617C5826" w14:textId="6EE2F9F5"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rPr>
        <w:t xml:space="preserve"> </w:t>
      </w:r>
      <w:r w:rsidRPr="4606FED3">
        <w:rPr>
          <w:rFonts w:ascii="Palatino Linotype" w:eastAsia="Palatino Linotype" w:hAnsi="Palatino Linotype" w:cs="Palatino Linotype"/>
          <w:u w:val="single"/>
        </w:rPr>
        <w:t>Step 1:</w:t>
      </w:r>
      <w:r w:rsidRPr="4606FED3">
        <w:rPr>
          <w:rFonts w:ascii="Palatino Linotype" w:eastAsia="Palatino Linotype" w:hAnsi="Palatino Linotype" w:cs="Palatino Linotype"/>
        </w:rPr>
        <w:t xml:space="preserve"> Get eggs, Milk, Salt, Pepper.</w:t>
      </w:r>
    </w:p>
    <w:p w14:paraId="4EC14B77" w14:textId="59281218"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2:</w:t>
      </w:r>
      <w:r w:rsidRPr="4606FED3">
        <w:rPr>
          <w:rFonts w:ascii="Palatino Linotype" w:eastAsia="Palatino Linotype" w:hAnsi="Palatino Linotype" w:cs="Palatino Linotype"/>
        </w:rPr>
        <w:t xml:space="preserve"> Open eggs in a bowl AND beat the eggs UNTIL the egg white AND yellow mix together AND make one substance.</w:t>
      </w:r>
    </w:p>
    <w:p w14:paraId="2FD2E6AF" w14:textId="57FE5585"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3:</w:t>
      </w:r>
      <w:r w:rsidRPr="4606FED3">
        <w:rPr>
          <w:rFonts w:ascii="Palatino Linotype" w:eastAsia="Palatino Linotype" w:hAnsi="Palatino Linotype" w:cs="Palatino Linotype"/>
        </w:rPr>
        <w:t xml:space="preserve"> Add milk AND salt AND pepper to bowl #(containing the whisked eggs)</w:t>
      </w:r>
    </w:p>
    <w:p w14:paraId="62412EC5" w14:textId="03E98909"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4:</w:t>
      </w:r>
      <w:r w:rsidRPr="4606FED3">
        <w:rPr>
          <w:rFonts w:ascii="Palatino Linotype" w:eastAsia="Palatino Linotype" w:hAnsi="Palatino Linotype" w:cs="Palatino Linotype"/>
        </w:rPr>
        <w:t xml:space="preserve"> Turn on stove to medium OR higher heat</w:t>
      </w:r>
    </w:p>
    <w:p w14:paraId="526F7950" w14:textId="36BA3ADF"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5:</w:t>
      </w:r>
      <w:r w:rsidRPr="4606FED3">
        <w:rPr>
          <w:rFonts w:ascii="Palatino Linotype" w:eastAsia="Palatino Linotype" w:hAnsi="Palatino Linotype" w:cs="Palatino Linotype"/>
        </w:rPr>
        <w:t xml:space="preserve"> Put a frying pan on stove AND add butter OR cooking spray</w:t>
      </w:r>
    </w:p>
    <w:p w14:paraId="4370929B" w14:textId="00374FCB"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6</w:t>
      </w:r>
      <w:r w:rsidRPr="4606FED3">
        <w:rPr>
          <w:rFonts w:ascii="Palatino Linotype" w:eastAsia="Palatino Linotype" w:hAnsi="Palatino Linotype" w:cs="Palatino Linotype"/>
        </w:rPr>
        <w:t>: Pour in egg mixtures AND immediately reduce heat to medium OR low</w:t>
      </w:r>
    </w:p>
    <w:p w14:paraId="18999886" w14:textId="179A8E93"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7:</w:t>
      </w:r>
      <w:r w:rsidRPr="4606FED3">
        <w:rPr>
          <w:rFonts w:ascii="Palatino Linotype" w:eastAsia="Palatino Linotype" w:hAnsi="Palatino Linotype" w:cs="Palatino Linotype"/>
        </w:rPr>
        <w:t xml:space="preserve"> Cook egg mixtures UNTIL eggs are thickened AND no visible liquid egg remains</w:t>
      </w:r>
    </w:p>
    <w:p w14:paraId="713C3150" w14:textId="0F38A431"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8:</w:t>
      </w:r>
      <w:r w:rsidRPr="4606FED3">
        <w:rPr>
          <w:rFonts w:ascii="Palatino Linotype" w:eastAsia="Palatino Linotype" w:hAnsi="Palatino Linotype" w:cs="Palatino Linotype"/>
        </w:rPr>
        <w:t xml:space="preserve"> Wait for egg mixture to be thickened IF thickened THEN remove thickened egg from frying pan, IF NOT then eggs are too dry then throw dry eggs in bin</w:t>
      </w:r>
    </w:p>
    <w:p w14:paraId="2703D2B2" w14:textId="33D32B4A" w:rsidR="00B2656D" w:rsidRDefault="4606FED3" w:rsidP="4606FED3">
      <w:pPr>
        <w:jc w:val="both"/>
        <w:rPr>
          <w:rFonts w:ascii="Palatino Linotype" w:eastAsia="Palatino Linotype" w:hAnsi="Palatino Linotype" w:cs="Palatino Linotype"/>
          <w:color w:val="6076B4" w:themeColor="accent1"/>
          <w:sz w:val="28"/>
          <w:szCs w:val="28"/>
        </w:rPr>
      </w:pPr>
      <w:r w:rsidRPr="4606FED3">
        <w:rPr>
          <w:rFonts w:ascii="Palatino Linotype" w:eastAsia="Palatino Linotype" w:hAnsi="Palatino Linotype" w:cs="Palatino Linotype"/>
          <w:color w:val="6076B4" w:themeColor="accent1"/>
          <w:sz w:val="28"/>
          <w:szCs w:val="28"/>
        </w:rPr>
        <w:t xml:space="preserve">Question 2: Is Idle (the Python language shell) an Interpreter or an Compiler or both? Explain your answer. </w:t>
      </w:r>
    </w:p>
    <w:p w14:paraId="52C42061" w14:textId="745ACE23"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t>What is</w:t>
      </w:r>
      <w:r w:rsidRPr="00A70203">
        <w:rPr>
          <w:rFonts w:ascii="Palatino Linotype" w:eastAsia="Palatino Linotype" w:hAnsi="Palatino Linotype" w:cs="Palatino Linotype"/>
          <w:b/>
          <w:bCs/>
        </w:rPr>
        <w:t xml:space="preserve"> IDLE</w:t>
      </w:r>
      <w:r w:rsidRPr="00A70203">
        <w:rPr>
          <w:rFonts w:ascii="Palatino Linotype" w:eastAsia="Palatino Linotype" w:hAnsi="Palatino Linotype" w:cs="Palatino Linotype"/>
        </w:rPr>
        <w:t xml:space="preserve"> what does it stand for: </w:t>
      </w:r>
      <w:r w:rsidRPr="00A70203">
        <w:rPr>
          <w:rFonts w:ascii="Palatino Linotype" w:eastAsia="Palatino Linotype" w:hAnsi="Palatino Linotype" w:cs="Palatino Linotype"/>
          <w:b/>
          <w:bCs/>
        </w:rPr>
        <w:t xml:space="preserve">IDLE </w:t>
      </w:r>
      <w:r w:rsidRPr="00A70203">
        <w:rPr>
          <w:rFonts w:ascii="Palatino Linotype" w:eastAsia="Palatino Linotype" w:hAnsi="Palatino Linotype" w:cs="Palatino Linotype"/>
        </w:rPr>
        <w:t xml:space="preserve">stands for </w:t>
      </w:r>
      <w:r w:rsidRPr="00A70203">
        <w:rPr>
          <w:rFonts w:ascii="Palatino Linotype" w:eastAsia="Palatino Linotype" w:hAnsi="Palatino Linotype" w:cs="Palatino Linotype"/>
          <w:i/>
          <w:iCs/>
        </w:rPr>
        <w:t>Integrated DeveLopment Environment</w:t>
      </w:r>
      <w:r w:rsidRPr="00A70203">
        <w:rPr>
          <w:rFonts w:ascii="Palatino Linotype" w:eastAsia="Palatino Linotype" w:hAnsi="Palatino Linotype" w:cs="Palatino Linotype"/>
        </w:rPr>
        <w:t xml:space="preserve"> and it is the </w:t>
      </w:r>
      <w:r w:rsidRPr="00A70203">
        <w:rPr>
          <w:rFonts w:ascii="Palatino Linotype" w:eastAsia="Palatino Linotype" w:hAnsi="Palatino Linotype" w:cs="Palatino Linotype"/>
          <w:u w:val="single"/>
        </w:rPr>
        <w:t>standard Python development environment.</w:t>
      </w:r>
      <w:r w:rsidRPr="00A70203">
        <w:rPr>
          <w:rFonts w:ascii="Palatino Linotype" w:eastAsia="Palatino Linotype" w:hAnsi="Palatino Linotype" w:cs="Palatino Linotype"/>
        </w:rPr>
        <w:t xml:space="preserve"> Now we may ask ourselves what is an </w:t>
      </w:r>
      <w:r w:rsidRPr="00A70203">
        <w:rPr>
          <w:rFonts w:ascii="Palatino Linotype" w:eastAsia="Palatino Linotype" w:hAnsi="Palatino Linotype" w:cs="Palatino Linotype"/>
          <w:u w:val="single"/>
        </w:rPr>
        <w:t>"Interpreter"</w:t>
      </w:r>
      <w:r w:rsidRPr="00A70203">
        <w:rPr>
          <w:rFonts w:ascii="Palatino Linotype" w:eastAsia="Palatino Linotype" w:hAnsi="Palatino Linotype" w:cs="Palatino Linotype"/>
        </w:rPr>
        <w:t xml:space="preserve"> and an </w:t>
      </w:r>
      <w:r w:rsidRPr="00A70203">
        <w:rPr>
          <w:rFonts w:ascii="Palatino Linotype" w:eastAsia="Palatino Linotype" w:hAnsi="Palatino Linotype" w:cs="Palatino Linotype"/>
          <w:u w:val="single"/>
        </w:rPr>
        <w:t>"Compiler"</w:t>
      </w:r>
      <w:r w:rsidRPr="00A70203">
        <w:rPr>
          <w:rFonts w:ascii="Palatino Linotype" w:eastAsia="Palatino Linotype" w:hAnsi="Palatino Linotype" w:cs="Palatino Linotype"/>
        </w:rPr>
        <w:t>.</w:t>
      </w:r>
    </w:p>
    <w:p w14:paraId="31C0BA64" w14:textId="39DA57DF"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t xml:space="preserve"> </w:t>
      </w:r>
      <w:r w:rsidRPr="00A70203">
        <w:rPr>
          <w:rFonts w:ascii="Palatino Linotype" w:eastAsia="Palatino Linotype" w:hAnsi="Palatino Linotype" w:cs="Palatino Linotype"/>
          <w:b/>
          <w:bCs/>
        </w:rPr>
        <w:t>An Interpreter</w:t>
      </w:r>
      <w:r w:rsidRPr="00A70203">
        <w:rPr>
          <w:rFonts w:ascii="Palatino Linotype" w:eastAsia="Palatino Linotype" w:hAnsi="Palatino Linotype" w:cs="Palatino Linotype"/>
        </w:rPr>
        <w:t xml:space="preserve"> is a program that reads and executes codes. Common interpreters include software languages </w:t>
      </w:r>
      <w:r w:rsidRPr="00A70203">
        <w:rPr>
          <w:rFonts w:ascii="Palatino Linotype" w:eastAsia="Palatino Linotype" w:hAnsi="Palatino Linotype" w:cs="Palatino Linotype"/>
          <w:i/>
          <w:iCs/>
        </w:rPr>
        <w:t>Perl, Python and Ruby</w:t>
      </w:r>
      <w:r w:rsidRPr="00A70203">
        <w:rPr>
          <w:rFonts w:ascii="Palatino Linotype" w:eastAsia="Palatino Linotype" w:hAnsi="Palatino Linotype" w:cs="Palatino Linotype"/>
        </w:rPr>
        <w:t xml:space="preserve"> interpreters, which execute their codes respectively. </w:t>
      </w:r>
    </w:p>
    <w:p w14:paraId="0BB63C5A" w14:textId="005E18E5"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b/>
          <w:bCs/>
        </w:rPr>
        <w:t xml:space="preserve">An Compiler </w:t>
      </w:r>
      <w:r w:rsidRPr="00A70203">
        <w:rPr>
          <w:rFonts w:ascii="Palatino Linotype" w:eastAsia="Palatino Linotype" w:hAnsi="Palatino Linotype" w:cs="Palatino Linotype"/>
        </w:rPr>
        <w:t>is a program that converts high-level instructions (human problems for example) into a machine-code or low-level so that they may be read and executed by a computer.</w:t>
      </w:r>
    </w:p>
    <w:p w14:paraId="6962D0B1" w14:textId="77777777" w:rsidR="00A70203"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lastRenderedPageBreak/>
        <w:t>So the Python language shell also known as IDLE is more of an interpreter then a compiler because you can type directly Python code into the shell and whenever you complete a code fragment you can execute it. Python is known for being a high level language so even if some code fragments looks like our language the Python language shell still requires specific codes that some users may not understand. So it is not a compiler but does consist of a just-in-time compiler.</w:t>
      </w:r>
    </w:p>
    <w:p w14:paraId="16A5E796" w14:textId="2CFFB8D7"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color w:val="6076B4" w:themeColor="accent1"/>
          <w:sz w:val="28"/>
          <w:szCs w:val="28"/>
        </w:rPr>
        <w:t xml:space="preserve">Question 3: </w:t>
      </w:r>
      <w:r w:rsidRPr="4606FED3">
        <w:rPr>
          <w:rFonts w:ascii="Calibri" w:eastAsia="Calibri" w:hAnsi="Calibri" w:cs="Calibri"/>
          <w:color w:val="6076B4" w:themeColor="accent1"/>
          <w:sz w:val="28"/>
          <w:szCs w:val="28"/>
        </w:rPr>
        <w:t>Write a command in the Idle shell that says “Hello world”</w:t>
      </w:r>
    </w:p>
    <w:p w14:paraId="073915BF" w14:textId="53405C12" w:rsidR="00B2656D" w:rsidRDefault="4606FED3" w:rsidP="4606FED3">
      <w:pPr>
        <w:jc w:val="both"/>
        <w:rPr>
          <w:rFonts w:ascii="Calibri" w:eastAsia="Calibri" w:hAnsi="Calibri" w:cs="Calibri"/>
        </w:rPr>
      </w:pPr>
      <w:r w:rsidRPr="4606FED3">
        <w:rPr>
          <w:rFonts w:ascii="Calibri" w:eastAsia="Calibri" w:hAnsi="Calibri" w:cs="Calibri"/>
        </w:rPr>
        <w:t>The command in the idle shell that would print "Hello world" (Program "Hello World1") is:</w:t>
      </w:r>
    </w:p>
    <w:p w14:paraId="612CD8C1" w14:textId="19DC8B0D" w:rsidR="00B2656D" w:rsidRDefault="00BB0F15" w:rsidP="4606FED3">
      <w:pPr>
        <w:pStyle w:val="ListParagraph"/>
        <w:numPr>
          <w:ilvl w:val="0"/>
          <w:numId w:val="2"/>
        </w:numPr>
        <w:jc w:val="both"/>
        <w:rPr>
          <w:sz w:val="22"/>
        </w:rPr>
      </w:pPr>
      <w:r w:rsidRPr="4606FED3">
        <w:rPr>
          <w:rFonts w:ascii="Calibri" w:eastAsia="Calibri" w:hAnsi="Calibri" w:cs="Calibri"/>
          <w:sz w:val="22"/>
        </w:rPr>
        <w:t>P</w:t>
      </w:r>
      <w:r w:rsidR="4606FED3" w:rsidRPr="4606FED3">
        <w:rPr>
          <w:rFonts w:ascii="Calibri" w:eastAsia="Calibri" w:hAnsi="Calibri" w:cs="Calibri"/>
          <w:sz w:val="22"/>
        </w:rPr>
        <w:t>rint</w:t>
      </w:r>
      <w:r>
        <w:rPr>
          <w:rFonts w:ascii="Calibri" w:eastAsia="Calibri" w:hAnsi="Calibri" w:cs="Calibri"/>
          <w:sz w:val="22"/>
        </w:rPr>
        <w:t>(</w:t>
      </w:r>
      <w:r w:rsidR="4606FED3" w:rsidRPr="4606FED3">
        <w:rPr>
          <w:rFonts w:ascii="Calibri" w:eastAsia="Calibri" w:hAnsi="Calibri" w:cs="Calibri"/>
          <w:sz w:val="22"/>
        </w:rPr>
        <w:t>"Hello world"</w:t>
      </w:r>
      <w:r>
        <w:rPr>
          <w:rFonts w:ascii="Calibri" w:eastAsia="Calibri" w:hAnsi="Calibri" w:cs="Calibri"/>
          <w:sz w:val="22"/>
        </w:rPr>
        <w:t>)</w:t>
      </w:r>
      <w:r w:rsidR="00A70203">
        <w:rPr>
          <w:rFonts w:ascii="Calibri" w:eastAsia="Calibri" w:hAnsi="Calibri" w:cs="Calibri"/>
          <w:sz w:val="22"/>
        </w:rPr>
        <w:t>;</w:t>
      </w:r>
    </w:p>
    <w:p w14:paraId="7C4D83F0" w14:textId="6F972546" w:rsidR="00B2656D" w:rsidRDefault="4606FED3" w:rsidP="4606FED3">
      <w:pPr>
        <w:jc w:val="both"/>
        <w:rPr>
          <w:rFonts w:ascii="Calibri" w:eastAsia="Calibri" w:hAnsi="Calibri" w:cs="Calibri"/>
        </w:rPr>
      </w:pPr>
      <w:r w:rsidRPr="4606FED3">
        <w:rPr>
          <w:rFonts w:ascii="Calibri" w:eastAsia="Calibri" w:hAnsi="Calibri" w:cs="Calibri"/>
        </w:rPr>
        <w:t>By pressing the "</w:t>
      </w:r>
      <w:r w:rsidR="0032683D">
        <w:rPr>
          <w:rFonts w:ascii="Calibri" w:eastAsia="Calibri" w:hAnsi="Calibri" w:cs="Calibri"/>
        </w:rPr>
        <w:t>run</w:t>
      </w:r>
      <w:r w:rsidRPr="4606FED3">
        <w:rPr>
          <w:rFonts w:ascii="Calibri" w:eastAsia="Calibri" w:hAnsi="Calibri" w:cs="Calibri"/>
        </w:rPr>
        <w:t>" will cause the following to be displayed</w:t>
      </w:r>
      <w:r w:rsidR="0032683D">
        <w:rPr>
          <w:rFonts w:ascii="Calibri" w:eastAsia="Calibri" w:hAnsi="Calibri" w:cs="Calibri"/>
        </w:rPr>
        <w:t xml:space="preserve"> </w:t>
      </w:r>
    </w:p>
    <w:p w14:paraId="2110CB63" w14:textId="0FE9C2DF" w:rsidR="00B2656D" w:rsidRDefault="4606FED3" w:rsidP="4606FED3">
      <w:pPr>
        <w:pStyle w:val="ListParagraph"/>
        <w:numPr>
          <w:ilvl w:val="0"/>
          <w:numId w:val="1"/>
        </w:numPr>
        <w:jc w:val="both"/>
        <w:rPr>
          <w:sz w:val="22"/>
        </w:rPr>
      </w:pPr>
      <w:r w:rsidRPr="4606FED3">
        <w:rPr>
          <w:rFonts w:ascii="Calibri" w:eastAsia="Calibri" w:hAnsi="Calibri" w:cs="Calibri"/>
          <w:sz w:val="22"/>
        </w:rPr>
        <w:t>Hello world</w:t>
      </w:r>
    </w:p>
    <w:p w14:paraId="1751E9CB" w14:textId="3BE52879"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Question 4: Write a program that produces the following output: </w:t>
      </w:r>
    </w:p>
    <w:p w14:paraId="5020F698" w14:textId="6F66FA06"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Hello World</w:t>
      </w:r>
    </w:p>
    <w:p w14:paraId="197AB6A1" w14:textId="0C139BD1"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I am in my ISD class right now</w:t>
      </w:r>
    </w:p>
    <w:p w14:paraId="7B2169B6" w14:textId="50097871"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Program "Hello World 2":</w:t>
      </w:r>
    </w:p>
    <w:p w14:paraId="34780116" w14:textId="200C83FA"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 xml:space="preserve">print </w:t>
      </w:r>
      <w:r w:rsidR="00BB0F15">
        <w:rPr>
          <w:rFonts w:ascii="Calibri" w:eastAsia="Calibri" w:hAnsi="Calibri" w:cs="Calibri"/>
          <w:color w:val="000000" w:themeColor="text1"/>
        </w:rPr>
        <w:t>(</w:t>
      </w:r>
      <w:r w:rsidRPr="4606FED3">
        <w:rPr>
          <w:rFonts w:ascii="Calibri" w:eastAsia="Calibri" w:hAnsi="Calibri" w:cs="Calibri"/>
          <w:color w:val="000000" w:themeColor="text1"/>
        </w:rPr>
        <w:t>"Hello World I am in my ISD class right now"</w:t>
      </w:r>
      <w:r w:rsidR="00BB0F15">
        <w:rPr>
          <w:rFonts w:ascii="Calibri" w:eastAsia="Calibri" w:hAnsi="Calibri" w:cs="Calibri"/>
          <w:color w:val="000000" w:themeColor="text1"/>
        </w:rPr>
        <w:t>)</w:t>
      </w:r>
      <w:r w:rsidR="00A70203">
        <w:rPr>
          <w:rFonts w:ascii="Calibri" w:eastAsia="Calibri" w:hAnsi="Calibri" w:cs="Calibri"/>
          <w:color w:val="000000" w:themeColor="text1"/>
        </w:rPr>
        <w:t>;</w:t>
      </w:r>
    </w:p>
    <w:p w14:paraId="1C5FC2E0" w14:textId="10C32BA3"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 xml:space="preserve">Or: </w:t>
      </w:r>
    </w:p>
    <w:p w14:paraId="7DC55DEA" w14:textId="2C557925"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 xml:space="preserve">print </w:t>
      </w:r>
      <w:r w:rsidR="00A70203">
        <w:rPr>
          <w:rFonts w:ascii="Calibri" w:eastAsia="Calibri" w:hAnsi="Calibri" w:cs="Calibri"/>
          <w:color w:val="000000" w:themeColor="text1"/>
        </w:rPr>
        <w:t>(</w:t>
      </w:r>
      <w:r w:rsidRPr="4606FED3">
        <w:rPr>
          <w:rFonts w:ascii="Calibri" w:eastAsia="Calibri" w:hAnsi="Calibri" w:cs="Calibri"/>
          <w:color w:val="000000" w:themeColor="text1"/>
        </w:rPr>
        <w:t>"Hello World"</w:t>
      </w:r>
      <w:r w:rsidR="00A70203">
        <w:rPr>
          <w:rFonts w:ascii="Calibri" w:eastAsia="Calibri" w:hAnsi="Calibri" w:cs="Calibri"/>
          <w:color w:val="000000" w:themeColor="text1"/>
        </w:rPr>
        <w:t>);</w:t>
      </w:r>
    </w:p>
    <w:p w14:paraId="4B7C349A" w14:textId="77777777" w:rsidR="00A70203"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print</w:t>
      </w:r>
      <w:r w:rsidR="00A70203">
        <w:rPr>
          <w:rFonts w:ascii="Calibri" w:eastAsia="Calibri" w:hAnsi="Calibri" w:cs="Calibri"/>
          <w:color w:val="000000" w:themeColor="text1"/>
        </w:rPr>
        <w:t>(</w:t>
      </w:r>
      <w:r w:rsidRPr="4606FED3">
        <w:rPr>
          <w:rFonts w:ascii="Calibri" w:eastAsia="Calibri" w:hAnsi="Calibri" w:cs="Calibri"/>
          <w:color w:val="000000" w:themeColor="text1"/>
        </w:rPr>
        <w:t>" I am in my ISD class right now"</w:t>
      </w:r>
      <w:r w:rsidR="00A70203">
        <w:rPr>
          <w:rFonts w:ascii="Calibri" w:eastAsia="Calibri" w:hAnsi="Calibri" w:cs="Calibri"/>
          <w:color w:val="000000" w:themeColor="text1"/>
        </w:rPr>
        <w:t>);</w:t>
      </w:r>
    </w:p>
    <w:p w14:paraId="14EC798C" w14:textId="622BF5A9" w:rsidR="00B2656D" w:rsidRPr="00A70203" w:rsidRDefault="4606FED3" w:rsidP="4606FED3">
      <w:pPr>
        <w:jc w:val="both"/>
        <w:rPr>
          <w:rFonts w:ascii="Calibri" w:eastAsia="Calibri" w:hAnsi="Calibri" w:cs="Calibri"/>
          <w:color w:val="000000" w:themeColor="text1"/>
        </w:rPr>
      </w:pPr>
      <w:r w:rsidRPr="4606FED3">
        <w:rPr>
          <w:rFonts w:ascii="Calibri" w:eastAsia="Calibri" w:hAnsi="Calibri" w:cs="Calibri"/>
          <w:color w:val="6076B4" w:themeColor="accent1"/>
          <w:sz w:val="28"/>
          <w:szCs w:val="28"/>
        </w:rPr>
        <w:t>Question 5:</w:t>
      </w:r>
      <w:r w:rsidRPr="4606FED3">
        <w:rPr>
          <w:rFonts w:ascii="Calibri" w:eastAsia="Calibri" w:hAnsi="Calibri" w:cs="Calibri"/>
          <w:sz w:val="28"/>
          <w:szCs w:val="28"/>
        </w:rPr>
        <w:t xml:space="preserve"> </w:t>
      </w:r>
      <w:r w:rsidRPr="4606FED3">
        <w:rPr>
          <w:rFonts w:ascii="Calibri" w:eastAsia="Calibri" w:hAnsi="Calibri" w:cs="Calibri"/>
          <w:color w:val="6076B4" w:themeColor="accent1"/>
          <w:sz w:val="28"/>
          <w:szCs w:val="28"/>
        </w:rPr>
        <w:t>Write a program that asks the user for his/her name and produces an output like:    Hi there, what is your name?</w:t>
      </w:r>
    </w:p>
    <w:p w14:paraId="7A9AB242" w14:textId="3B706CEA" w:rsidR="00B2656D" w:rsidRDefault="00A70203" w:rsidP="4606FED3">
      <w:pPr>
        <w:jc w:val="both"/>
        <w:rPr>
          <w:rFonts w:ascii="Calibri" w:eastAsia="Calibri" w:hAnsi="Calibri" w:cs="Calibri"/>
          <w:color w:val="6076B4" w:themeColor="accent1"/>
          <w:sz w:val="28"/>
          <w:szCs w:val="28"/>
        </w:rPr>
      </w:pPr>
      <w:r>
        <w:rPr>
          <w:rFonts w:ascii="Calibri" w:eastAsia="Calibri" w:hAnsi="Calibri" w:cs="Calibri"/>
          <w:color w:val="6076B4" w:themeColor="accent1"/>
          <w:sz w:val="28"/>
          <w:szCs w:val="28"/>
        </w:rPr>
        <w:t xml:space="preserve">         </w:t>
      </w:r>
      <w:r w:rsidR="4606FED3" w:rsidRPr="4606FED3">
        <w:rPr>
          <w:rFonts w:ascii="Calibri" w:eastAsia="Calibri" w:hAnsi="Calibri" w:cs="Calibri"/>
          <w:color w:val="6076B4" w:themeColor="accent1"/>
          <w:sz w:val="28"/>
          <w:szCs w:val="28"/>
        </w:rPr>
        <w:t xml:space="preserve">  &gt;User input to be read&lt;</w:t>
      </w:r>
    </w:p>
    <w:p w14:paraId="650DE3BA" w14:textId="319B25BB"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Hello </w:t>
      </w:r>
    </w:p>
    <w:p w14:paraId="24D63113" w14:textId="4A57A2B9"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“User name”</w:t>
      </w:r>
    </w:p>
    <w:p w14:paraId="4C7BEFF6" w14:textId="214A0C30"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How are you?</w:t>
      </w:r>
    </w:p>
    <w:p w14:paraId="6F61CA25" w14:textId="3C0C9A4F" w:rsidR="0032683D" w:rsidRDefault="00A70203" w:rsidP="4606FED3">
      <w:pPr>
        <w:jc w:val="both"/>
        <w:rPr>
          <w:rFonts w:ascii="Calibri" w:eastAsia="Calibri" w:hAnsi="Calibri" w:cs="Calibri"/>
          <w:color w:val="6076B4" w:themeColor="accent1"/>
        </w:rPr>
      </w:pPr>
      <w:r>
        <w:rPr>
          <w:rFonts w:ascii="Calibri" w:eastAsia="Calibri" w:hAnsi="Calibri" w:cs="Calibri"/>
        </w:rPr>
        <w:t>print(</w:t>
      </w:r>
      <w:r w:rsidR="4606FED3" w:rsidRPr="0032683D">
        <w:rPr>
          <w:rFonts w:ascii="Calibri" w:eastAsia="Calibri" w:hAnsi="Calibri" w:cs="Calibri"/>
        </w:rPr>
        <w:t>"Hi there, what is your name</w:t>
      </w:r>
      <w:r>
        <w:rPr>
          <w:rFonts w:ascii="Calibri" w:eastAsia="Calibri" w:hAnsi="Calibri" w:cs="Calibri"/>
        </w:rPr>
        <w:t>?</w:t>
      </w:r>
      <w:r w:rsidRPr="0032683D">
        <w:rPr>
          <w:rFonts w:ascii="Calibri" w:eastAsia="Calibri" w:hAnsi="Calibri" w:cs="Calibri"/>
        </w:rPr>
        <w:t xml:space="preserve"> </w:t>
      </w:r>
      <w:r w:rsidR="4606FED3" w:rsidRPr="0032683D">
        <w:rPr>
          <w:rFonts w:ascii="Calibri" w:eastAsia="Calibri" w:hAnsi="Calibri" w:cs="Calibri"/>
        </w:rPr>
        <w:t>"</w:t>
      </w:r>
      <w:r>
        <w:rPr>
          <w:rFonts w:ascii="Calibri" w:eastAsia="Calibri" w:hAnsi="Calibri" w:cs="Calibri"/>
        </w:rPr>
        <w:t>);</w:t>
      </w:r>
    </w:p>
    <w:p w14:paraId="0A960CF8" w14:textId="1037D75B" w:rsidR="00A70203" w:rsidRDefault="4606FED3" w:rsidP="4606FED3">
      <w:pPr>
        <w:jc w:val="both"/>
        <w:rPr>
          <w:rFonts w:ascii="Calibri" w:eastAsia="Calibri" w:hAnsi="Calibri" w:cs="Calibri"/>
        </w:rPr>
      </w:pPr>
      <w:r w:rsidRPr="0032683D">
        <w:rPr>
          <w:rFonts w:ascii="Calibri" w:eastAsia="Calibri" w:hAnsi="Calibri" w:cs="Calibri"/>
        </w:rPr>
        <w:lastRenderedPageBreak/>
        <w:t>username</w:t>
      </w:r>
      <w:r w:rsidR="00A70203">
        <w:rPr>
          <w:rFonts w:ascii="Calibri" w:eastAsia="Calibri" w:hAnsi="Calibri" w:cs="Calibri"/>
        </w:rPr>
        <w:t xml:space="preserve"> </w:t>
      </w:r>
      <w:r w:rsidRPr="0032683D">
        <w:rPr>
          <w:rFonts w:ascii="Calibri" w:eastAsia="Calibri" w:hAnsi="Calibri" w:cs="Calibri"/>
        </w:rPr>
        <w:t xml:space="preserve">= </w:t>
      </w:r>
      <w:r w:rsidR="00A70203">
        <w:rPr>
          <w:rFonts w:ascii="Calibri" w:eastAsia="Calibri" w:hAnsi="Calibri" w:cs="Calibri"/>
        </w:rPr>
        <w:t>input</w:t>
      </w:r>
      <w:r w:rsidRPr="0032683D">
        <w:rPr>
          <w:rFonts w:ascii="Calibri" w:eastAsia="Calibri" w:hAnsi="Calibri" w:cs="Calibri"/>
        </w:rPr>
        <w:t>("Please enter your name")</w:t>
      </w:r>
      <w:r w:rsidR="00A70203">
        <w:rPr>
          <w:rFonts w:ascii="Calibri" w:eastAsia="Calibri" w:hAnsi="Calibri" w:cs="Calibri"/>
        </w:rPr>
        <w:t>;</w:t>
      </w:r>
    </w:p>
    <w:p w14:paraId="241469EC" w14:textId="77777777" w:rsidR="00FA2FA5" w:rsidRDefault="001627EC" w:rsidP="00FA2FA5">
      <w:pPr>
        <w:jc w:val="both"/>
        <w:rPr>
          <w:rFonts w:ascii="Calibri" w:eastAsia="Calibri" w:hAnsi="Calibri" w:cs="Calibri"/>
        </w:rPr>
      </w:pPr>
      <w:r>
        <w:rPr>
          <w:rFonts w:ascii="Calibri" w:eastAsia="Calibri" w:hAnsi="Calibri" w:cs="Calibri"/>
        </w:rPr>
        <w:t xml:space="preserve">print(username”) </w:t>
      </w:r>
      <w:r w:rsidR="4606FED3" w:rsidRPr="0032683D">
        <w:rPr>
          <w:rFonts w:ascii="Calibri" w:eastAsia="Calibri" w:hAnsi="Calibri" w:cs="Calibri"/>
        </w:rPr>
        <w:t>print</w:t>
      </w:r>
      <w:r w:rsidR="00A70203">
        <w:rPr>
          <w:rFonts w:ascii="Calibri" w:eastAsia="Calibri" w:hAnsi="Calibri" w:cs="Calibri"/>
        </w:rPr>
        <w:t>(</w:t>
      </w:r>
      <w:r w:rsidR="4606FED3" w:rsidRPr="0032683D">
        <w:rPr>
          <w:rFonts w:ascii="Calibri" w:eastAsia="Calibri" w:hAnsi="Calibri" w:cs="Calibri"/>
        </w:rPr>
        <w:t>"How</w:t>
      </w:r>
      <w:r w:rsidR="00A70203">
        <w:rPr>
          <w:rFonts w:ascii="Calibri" w:eastAsia="Calibri" w:hAnsi="Calibri" w:cs="Calibri"/>
        </w:rPr>
        <w:t>areyou?</w:t>
      </w:r>
      <w:r w:rsidR="4606FED3" w:rsidRPr="0032683D">
        <w:rPr>
          <w:rFonts w:ascii="Calibri" w:eastAsia="Calibri" w:hAnsi="Calibri" w:cs="Calibri"/>
        </w:rPr>
        <w:t>username"</w:t>
      </w:r>
      <w:r w:rsidR="00A70203">
        <w:rPr>
          <w:rFonts w:ascii="Calibri" w:eastAsia="Calibri" w:hAnsi="Calibri" w:cs="Calibri"/>
        </w:rPr>
        <w:t>);</w:t>
      </w:r>
      <w:r w:rsidR="00A70203">
        <w:rPr>
          <w:rFonts w:ascii="Calibri" w:eastAsia="Calibri" w:hAnsi="Calibri" w:cs="Calibri"/>
          <w:noProof/>
          <w:lang w:val="en-GB" w:eastAsia="en-GB"/>
        </w:rPr>
        <w:drawing>
          <wp:inline distT="0" distB="0" distL="0" distR="0" wp14:anchorId="710CD458" wp14:editId="77394773">
            <wp:extent cx="7358982" cy="3857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726A.tmp"/>
                    <pic:cNvPicPr/>
                  </pic:nvPicPr>
                  <pic:blipFill>
                    <a:blip r:embed="rId10">
                      <a:extLst>
                        <a:ext uri="{28A0092B-C50C-407E-A947-70E740481C1C}">
                          <a14:useLocalDpi xmlns:a14="http://schemas.microsoft.com/office/drawing/2010/main" val="0"/>
                        </a:ext>
                      </a:extLst>
                    </a:blip>
                    <a:stretch>
                      <a:fillRect/>
                    </a:stretch>
                  </pic:blipFill>
                  <pic:spPr>
                    <a:xfrm>
                      <a:off x="0" y="0"/>
                      <a:ext cx="7361751" cy="3859077"/>
                    </a:xfrm>
                    <a:prstGeom prst="rect">
                      <a:avLst/>
                    </a:prstGeom>
                  </pic:spPr>
                </pic:pic>
              </a:graphicData>
            </a:graphic>
          </wp:inline>
        </w:drawing>
      </w:r>
      <w:bookmarkStart w:id="7" w:name="_Toc431296399"/>
    </w:p>
    <w:p w14:paraId="503F44DB" w14:textId="77777777" w:rsidR="00FA2FA5" w:rsidRDefault="00FA2FA5" w:rsidP="00FA2FA5">
      <w:pPr>
        <w:jc w:val="both"/>
        <w:rPr>
          <w:rFonts w:ascii="Calibri" w:eastAsia="Calibri" w:hAnsi="Calibri" w:cs="Calibri"/>
        </w:rPr>
      </w:pPr>
    </w:p>
    <w:p w14:paraId="09AE5B20" w14:textId="77777777" w:rsidR="00FA2FA5" w:rsidRDefault="00FA2FA5" w:rsidP="00FA2FA5">
      <w:pPr>
        <w:jc w:val="both"/>
        <w:rPr>
          <w:rFonts w:ascii="Calibri" w:eastAsia="Calibri" w:hAnsi="Calibri" w:cs="Calibri"/>
        </w:rPr>
      </w:pPr>
    </w:p>
    <w:p w14:paraId="34AFD2FF" w14:textId="77777777" w:rsidR="00FA2FA5" w:rsidRDefault="00FA2FA5" w:rsidP="00FA2FA5">
      <w:pPr>
        <w:jc w:val="both"/>
        <w:rPr>
          <w:rFonts w:ascii="Calibri" w:eastAsia="Calibri" w:hAnsi="Calibri" w:cs="Calibri"/>
        </w:rPr>
      </w:pPr>
    </w:p>
    <w:p w14:paraId="12D4275A" w14:textId="77777777" w:rsidR="00FA2FA5" w:rsidRDefault="00FA2FA5" w:rsidP="00FA2FA5">
      <w:pPr>
        <w:jc w:val="both"/>
        <w:rPr>
          <w:rFonts w:ascii="Calibri" w:eastAsia="Calibri" w:hAnsi="Calibri" w:cs="Calibri"/>
        </w:rPr>
      </w:pPr>
    </w:p>
    <w:p w14:paraId="6026BF51" w14:textId="77777777" w:rsidR="00FA2FA5" w:rsidRDefault="00FA2FA5" w:rsidP="00FA2FA5">
      <w:pPr>
        <w:jc w:val="both"/>
        <w:rPr>
          <w:rFonts w:ascii="Calibri" w:eastAsia="Calibri" w:hAnsi="Calibri" w:cs="Calibri"/>
        </w:rPr>
      </w:pPr>
    </w:p>
    <w:p w14:paraId="1D178380" w14:textId="77777777" w:rsidR="00FA2FA5" w:rsidRDefault="00FA2FA5" w:rsidP="00FA2FA5">
      <w:pPr>
        <w:jc w:val="both"/>
        <w:rPr>
          <w:rFonts w:ascii="Calibri" w:eastAsia="Calibri" w:hAnsi="Calibri" w:cs="Calibri"/>
        </w:rPr>
      </w:pPr>
    </w:p>
    <w:p w14:paraId="2B6D6D1F" w14:textId="77777777" w:rsidR="00FA2FA5" w:rsidRDefault="00FA2FA5" w:rsidP="00FA2FA5">
      <w:pPr>
        <w:jc w:val="both"/>
        <w:rPr>
          <w:rFonts w:ascii="Calibri" w:eastAsia="Calibri" w:hAnsi="Calibri" w:cs="Calibri"/>
        </w:rPr>
      </w:pPr>
    </w:p>
    <w:p w14:paraId="5E6C2B12" w14:textId="77777777" w:rsidR="00FA2FA5" w:rsidRDefault="00FA2FA5" w:rsidP="00FA2FA5">
      <w:pPr>
        <w:jc w:val="both"/>
        <w:rPr>
          <w:rFonts w:ascii="Calibri" w:eastAsia="Calibri" w:hAnsi="Calibri" w:cs="Calibri"/>
        </w:rPr>
      </w:pPr>
    </w:p>
    <w:p w14:paraId="1443BD7D" w14:textId="77777777" w:rsidR="00FA2FA5" w:rsidRDefault="00FA2FA5" w:rsidP="00FA2FA5">
      <w:pPr>
        <w:jc w:val="both"/>
        <w:rPr>
          <w:rFonts w:ascii="Calibri" w:eastAsia="Calibri" w:hAnsi="Calibri" w:cs="Calibri"/>
        </w:rPr>
      </w:pPr>
    </w:p>
    <w:p w14:paraId="1DE91D53" w14:textId="77777777" w:rsidR="00FA2FA5" w:rsidRDefault="00FA2FA5" w:rsidP="00FA2FA5">
      <w:pPr>
        <w:jc w:val="both"/>
        <w:rPr>
          <w:rFonts w:ascii="Calibri" w:eastAsia="Calibri" w:hAnsi="Calibri" w:cs="Calibri"/>
        </w:rPr>
      </w:pPr>
    </w:p>
    <w:p w14:paraId="30B52DC1" w14:textId="3750480E" w:rsidR="00FE4316" w:rsidRPr="00FA2FA5" w:rsidRDefault="4606FED3" w:rsidP="00FA2FA5">
      <w:pPr>
        <w:jc w:val="both"/>
        <w:rPr>
          <w:rFonts w:ascii="Calibri" w:eastAsia="Calibri" w:hAnsi="Calibri" w:cs="Calibri"/>
          <w:color w:val="2F5897" w:themeColor="text2"/>
          <w:sz w:val="28"/>
          <w:szCs w:val="28"/>
        </w:rPr>
      </w:pPr>
      <w:r w:rsidRPr="00FA2FA5">
        <w:rPr>
          <w:b/>
          <w:color w:val="2F5897" w:themeColor="text2"/>
          <w:sz w:val="28"/>
          <w:szCs w:val="28"/>
          <w:u w:val="single"/>
        </w:rPr>
        <w:lastRenderedPageBreak/>
        <w:t>Week 3</w:t>
      </w:r>
      <w:bookmarkEnd w:id="7"/>
    </w:p>
    <w:p w14:paraId="31A90C12" w14:textId="77777777" w:rsidR="00FE4316" w:rsidRDefault="4606FED3" w:rsidP="00FE4316">
      <w:r>
        <w:t xml:space="preserve">Some overview of the topics covered by the lecture and the exercises. Not too much, may be a paragraph. </w:t>
      </w:r>
    </w:p>
    <w:p w14:paraId="3D40E8E7" w14:textId="3050B9B6" w:rsidR="00FE4316" w:rsidRDefault="00B13FCD" w:rsidP="00FE4316">
      <w:pPr>
        <w:pStyle w:val="Heading2"/>
      </w:pPr>
      <w:bookmarkStart w:id="8" w:name="_Toc431296400"/>
      <w:r>
        <w:t xml:space="preserve">Question </w:t>
      </w:r>
      <w:r w:rsidR="4606FED3">
        <w:t>1</w:t>
      </w:r>
      <w:bookmarkEnd w:id="8"/>
      <w:r>
        <w:t>:</w:t>
      </w:r>
      <w:r w:rsidRPr="00B13FCD">
        <w:t xml:space="preserve"> Write a program that asks for two numbers (Python has all the basic mathematical functions in place, like +,- etc.), adds them up and displays the result.</w:t>
      </w:r>
    </w:p>
    <w:p w14:paraId="5EC30060" w14:textId="77777777" w:rsidR="00CD514F" w:rsidRDefault="00CD514F" w:rsidP="00CD514F">
      <w:r>
        <w:t>mynumber1 = int(input("enter a number1"));</w:t>
      </w:r>
    </w:p>
    <w:p w14:paraId="79F23D89" w14:textId="77777777" w:rsidR="00CD514F" w:rsidRDefault="00CD514F" w:rsidP="00CD514F">
      <w:r>
        <w:t>mynumber2 = int(input("enter a number2"));</w:t>
      </w:r>
    </w:p>
    <w:p w14:paraId="5D2FA8BA" w14:textId="77777777" w:rsidR="00CD514F" w:rsidRDefault="00CD514F" w:rsidP="00CD514F">
      <w:r>
        <w:t>result = mynumber1 + mynumber2;</w:t>
      </w:r>
    </w:p>
    <w:p w14:paraId="4CC84A36" w14:textId="0868E06F" w:rsidR="00B13FCD" w:rsidRDefault="00CD514F" w:rsidP="00CD514F">
      <w:r>
        <w:t>print("num1 plus num2=",result);</w:t>
      </w:r>
    </w:p>
    <w:p w14:paraId="70DFE92B" w14:textId="25AD17C3" w:rsidR="00B13FCD" w:rsidRPr="00396E48" w:rsidRDefault="00B13FCD" w:rsidP="00B13FCD">
      <w:pPr>
        <w:rPr>
          <w:color w:val="2F5897" w:themeColor="text2"/>
        </w:rPr>
      </w:pPr>
      <w:r w:rsidRPr="00396E48">
        <w:rPr>
          <w:color w:val="2F5897" w:themeColor="text2"/>
        </w:rPr>
        <w:t>Question 2: Answer the questions by implementing the code and run it.</w:t>
      </w:r>
    </w:p>
    <w:p w14:paraId="590115EC" w14:textId="77777777" w:rsidR="00B13FCD" w:rsidRPr="00396E48" w:rsidRDefault="00B13FCD" w:rsidP="00B13FCD">
      <w:pPr>
        <w:rPr>
          <w:color w:val="2F5897" w:themeColor="text2"/>
        </w:rPr>
      </w:pPr>
      <w:r w:rsidRPr="00396E48">
        <w:rPr>
          <w:color w:val="2F5897" w:themeColor="text2"/>
        </w:rPr>
        <w:t>a)</w:t>
      </w:r>
      <w:r w:rsidRPr="00396E48">
        <w:rPr>
          <w:color w:val="2F5897" w:themeColor="text2"/>
        </w:rPr>
        <w:tab/>
        <w:t>What will the output be from the following code?</w:t>
      </w:r>
    </w:p>
    <w:p w14:paraId="19B2EFF4" w14:textId="77777777" w:rsidR="00B13FCD" w:rsidRPr="00396E48" w:rsidRDefault="00B13FCD" w:rsidP="00B13FCD">
      <w:pPr>
        <w:rPr>
          <w:color w:val="2F5897" w:themeColor="text2"/>
        </w:rPr>
      </w:pPr>
      <w:r w:rsidRPr="00396E48">
        <w:rPr>
          <w:color w:val="2F5897" w:themeColor="text2"/>
        </w:rPr>
        <w:t>num = 4</w:t>
      </w:r>
    </w:p>
    <w:p w14:paraId="00AC28BB" w14:textId="77777777" w:rsidR="00B13FCD" w:rsidRPr="00396E48" w:rsidRDefault="00B13FCD" w:rsidP="00B13FCD">
      <w:pPr>
        <w:rPr>
          <w:color w:val="2F5897" w:themeColor="text2"/>
        </w:rPr>
      </w:pPr>
      <w:r w:rsidRPr="00396E48">
        <w:rPr>
          <w:color w:val="2F5897" w:themeColor="text2"/>
        </w:rPr>
        <w:t>num*=2</w:t>
      </w:r>
    </w:p>
    <w:p w14:paraId="67A32D2D" w14:textId="77777777" w:rsidR="00B13FCD" w:rsidRPr="00396E48" w:rsidRDefault="00B13FCD" w:rsidP="00B13FCD">
      <w:pPr>
        <w:rPr>
          <w:color w:val="2F5897" w:themeColor="text2"/>
        </w:rPr>
      </w:pPr>
      <w:r w:rsidRPr="00396E48">
        <w:rPr>
          <w:color w:val="2F5897" w:themeColor="text2"/>
        </w:rPr>
        <w:t>num1=num+2</w:t>
      </w:r>
    </w:p>
    <w:p w14:paraId="3939A324" w14:textId="77777777" w:rsidR="00396E48" w:rsidRDefault="00B13FCD" w:rsidP="00B13FCD">
      <w:pPr>
        <w:rPr>
          <w:color w:val="2F5897" w:themeColor="text2"/>
        </w:rPr>
      </w:pPr>
      <w:r w:rsidRPr="00396E48">
        <w:rPr>
          <w:color w:val="2F5897" w:themeColor="text2"/>
        </w:rPr>
        <w:t>num1+=3</w:t>
      </w:r>
    </w:p>
    <w:p w14:paraId="507B9D24" w14:textId="602EA771" w:rsidR="00B13FCD" w:rsidRDefault="00B13FCD" w:rsidP="00B13FCD">
      <w:pPr>
        <w:rPr>
          <w:color w:val="2F5897" w:themeColor="text2"/>
        </w:rPr>
      </w:pPr>
      <w:r w:rsidRPr="00396E48">
        <w:rPr>
          <w:color w:val="2F5897" w:themeColor="text2"/>
        </w:rPr>
        <w:t>print(num1)</w:t>
      </w:r>
    </w:p>
    <w:p w14:paraId="78DA7C81" w14:textId="4B72AFDA" w:rsidR="00396E48" w:rsidRDefault="00396E48" w:rsidP="00B13FCD">
      <w:pPr>
        <w:rPr>
          <w:color w:val="000000" w:themeColor="text1"/>
        </w:rPr>
      </w:pPr>
      <w:r>
        <w:rPr>
          <w:color w:val="000000" w:themeColor="text1"/>
        </w:rPr>
        <w:t>The output of the previous code is the number 13.</w:t>
      </w:r>
    </w:p>
    <w:p w14:paraId="09D10A7A" w14:textId="6146DEB3" w:rsidR="009B756A" w:rsidRDefault="009B756A" w:rsidP="00B13FCD">
      <w:pPr>
        <w:rPr>
          <w:color w:val="000000" w:themeColor="text1"/>
        </w:rPr>
      </w:pPr>
      <w:r>
        <w:rPr>
          <w:color w:val="000000" w:themeColor="text1"/>
        </w:rPr>
        <w:t>4x2=8</w:t>
      </w:r>
    </w:p>
    <w:p w14:paraId="76DA59AF" w14:textId="0B717317" w:rsidR="009B756A" w:rsidRDefault="009B756A" w:rsidP="00B13FCD">
      <w:pPr>
        <w:rPr>
          <w:color w:val="000000" w:themeColor="text1"/>
        </w:rPr>
      </w:pPr>
      <w:r>
        <w:rPr>
          <w:color w:val="000000" w:themeColor="text1"/>
        </w:rPr>
        <w:t>8+2=10</w:t>
      </w:r>
    </w:p>
    <w:p w14:paraId="1A58F6E0" w14:textId="365946FA" w:rsidR="009B756A" w:rsidRPr="00396E48" w:rsidRDefault="009B756A" w:rsidP="00B13FCD">
      <w:pPr>
        <w:rPr>
          <w:color w:val="000000" w:themeColor="text1"/>
        </w:rPr>
      </w:pPr>
      <w:r>
        <w:rPr>
          <w:color w:val="000000" w:themeColor="text1"/>
        </w:rPr>
        <w:t>10+3=13</w:t>
      </w:r>
    </w:p>
    <w:p w14:paraId="26D43BB1" w14:textId="3AFA96B2" w:rsidR="00B13FCD" w:rsidRPr="00B13FCD" w:rsidRDefault="00B13FCD" w:rsidP="00B13FCD">
      <w:pPr>
        <w:rPr>
          <w:color w:val="2F5897" w:themeColor="text2"/>
          <w:sz w:val="28"/>
          <w:szCs w:val="28"/>
        </w:rPr>
      </w:pPr>
      <w:r w:rsidRPr="00B13FCD">
        <w:rPr>
          <w:color w:val="2F5897" w:themeColor="text2"/>
          <w:sz w:val="28"/>
          <w:szCs w:val="28"/>
        </w:rPr>
        <w:t>b)</w:t>
      </w:r>
      <w:r w:rsidRPr="00B13FCD">
        <w:rPr>
          <w:color w:val="2F5897" w:themeColor="text2"/>
          <w:sz w:val="28"/>
          <w:szCs w:val="28"/>
        </w:rPr>
        <w:tab/>
        <w:t>What do the following lines of code output? Why do they give a different answer?</w:t>
      </w:r>
    </w:p>
    <w:p w14:paraId="5EC5F076" w14:textId="7A0F50FF" w:rsidR="0032683D" w:rsidRPr="0032683D" w:rsidRDefault="0032683D" w:rsidP="00B13FCD">
      <w:pPr>
        <w:rPr>
          <w:color w:val="000000" w:themeColor="text1"/>
        </w:rPr>
      </w:pPr>
      <w:r w:rsidRPr="0032683D">
        <w:rPr>
          <w:color w:val="000000" w:themeColor="text1"/>
        </w:rPr>
        <w:t>0.6666666666666666</w:t>
      </w:r>
    </w:p>
    <w:p w14:paraId="5832DA6A" w14:textId="42129AB5" w:rsidR="00396E48" w:rsidRPr="00CD514F" w:rsidRDefault="00396E48" w:rsidP="00B13FCD">
      <w:pPr>
        <w:rPr>
          <w:color w:val="000000" w:themeColor="text1"/>
        </w:rPr>
      </w:pPr>
      <w:r w:rsidRPr="00CD514F">
        <w:rPr>
          <w:color w:val="000000" w:themeColor="text1"/>
        </w:rPr>
        <w:lastRenderedPageBreak/>
        <w:t>&gt;&gt;&gt;</w:t>
      </w:r>
    </w:p>
    <w:p w14:paraId="3DC18D95" w14:textId="77777777" w:rsidR="0032683D" w:rsidRPr="00396E48" w:rsidRDefault="0032683D" w:rsidP="00B13FCD">
      <w:pPr>
        <w:rPr>
          <w:color w:val="000000" w:themeColor="text1"/>
          <w:sz w:val="28"/>
          <w:szCs w:val="28"/>
        </w:rPr>
      </w:pPr>
    </w:p>
    <w:p w14:paraId="6A43B8D5" w14:textId="093A03A1" w:rsidR="00396E48" w:rsidRDefault="00B13FCD" w:rsidP="00B13FCD">
      <w:pPr>
        <w:rPr>
          <w:color w:val="2F5897" w:themeColor="text2"/>
          <w:sz w:val="28"/>
          <w:szCs w:val="28"/>
        </w:rPr>
      </w:pPr>
      <w:r w:rsidRPr="00B13FCD">
        <w:rPr>
          <w:color w:val="2F5897" w:themeColor="text2"/>
          <w:sz w:val="28"/>
          <w:szCs w:val="28"/>
        </w:rPr>
        <w:t>print(2 // 3)</w:t>
      </w:r>
    </w:p>
    <w:p w14:paraId="39CD4B4B" w14:textId="262E9A9C" w:rsidR="00396E48" w:rsidRPr="00CD514F" w:rsidRDefault="00396E48" w:rsidP="00B13FCD">
      <w:pPr>
        <w:rPr>
          <w:color w:val="000000" w:themeColor="text1"/>
        </w:rPr>
      </w:pPr>
      <w:r w:rsidRPr="00CD514F">
        <w:rPr>
          <w:color w:val="000000" w:themeColor="text1"/>
        </w:rPr>
        <w:t>0</w:t>
      </w:r>
    </w:p>
    <w:p w14:paraId="64EE17E7" w14:textId="49724FC9" w:rsidR="00396E48" w:rsidRPr="00CD514F" w:rsidRDefault="00396E48" w:rsidP="00B13FCD">
      <w:pPr>
        <w:rPr>
          <w:color w:val="000000" w:themeColor="text1"/>
        </w:rPr>
      </w:pPr>
      <w:r w:rsidRPr="00CD514F">
        <w:rPr>
          <w:color w:val="000000" w:themeColor="text1"/>
        </w:rPr>
        <w:t>&gt;&gt;&gt;</w:t>
      </w:r>
    </w:p>
    <w:p w14:paraId="6333938C" w14:textId="77777777" w:rsidR="0032683D" w:rsidRPr="00CD514F" w:rsidRDefault="0032683D" w:rsidP="00B13FCD">
      <w:pPr>
        <w:rPr>
          <w:color w:val="000000" w:themeColor="text1"/>
        </w:rPr>
      </w:pPr>
      <w:r w:rsidRPr="00CD514F">
        <w:rPr>
          <w:color w:val="000000" w:themeColor="text1"/>
        </w:rPr>
        <w:t>The difference between “/” and “//” is the following:</w:t>
      </w:r>
    </w:p>
    <w:p w14:paraId="01D22A72" w14:textId="021C88D1" w:rsidR="0032683D" w:rsidRPr="00CD514F" w:rsidRDefault="0032683D" w:rsidP="00B13FCD">
      <w:pPr>
        <w:rPr>
          <w:color w:val="000000" w:themeColor="text1"/>
        </w:rPr>
      </w:pPr>
      <w:r w:rsidRPr="00CD514F">
        <w:rPr>
          <w:color w:val="000000" w:themeColor="text1"/>
        </w:rPr>
        <w:t>“/” allows you to perform division between numbers giving you the total value after the operation is done</w:t>
      </w:r>
    </w:p>
    <w:p w14:paraId="68ECBBE9" w14:textId="1D7277FF" w:rsidR="0032683D" w:rsidRPr="00CD514F" w:rsidRDefault="0032683D" w:rsidP="00B13FCD">
      <w:pPr>
        <w:rPr>
          <w:color w:val="000000" w:themeColor="text1"/>
        </w:rPr>
      </w:pPr>
      <w:r w:rsidRPr="00CD514F">
        <w:rPr>
          <w:color w:val="000000" w:themeColor="text1"/>
        </w:rPr>
        <w:t>“//” allows you to find the quotient between numbers</w:t>
      </w:r>
      <w:r w:rsidR="009B756A">
        <w:rPr>
          <w:color w:val="000000" w:themeColor="text1"/>
        </w:rPr>
        <w:t xml:space="preserve"> and will not display the reminder.</w:t>
      </w:r>
      <w:r w:rsidR="00BB0F15" w:rsidRPr="00BB0F15">
        <w:rPr>
          <w:noProof/>
          <w:color w:val="000000" w:themeColor="text1"/>
          <w:lang w:val="en-GB" w:eastAsia="en-GB"/>
        </w:rPr>
        <w:t xml:space="preserve"> </w:t>
      </w:r>
      <w:r w:rsidR="00BB0F15">
        <w:rPr>
          <w:noProof/>
          <w:color w:val="000000" w:themeColor="text1"/>
          <w:lang w:val="en-GB" w:eastAsia="en-GB"/>
        </w:rPr>
        <w:drawing>
          <wp:inline distT="0" distB="0" distL="0" distR="0" wp14:anchorId="6BE14C44" wp14:editId="4FD61165">
            <wp:extent cx="640080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ECE4.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957195"/>
                    </a:xfrm>
                    <a:prstGeom prst="rect">
                      <a:avLst/>
                    </a:prstGeom>
                  </pic:spPr>
                </pic:pic>
              </a:graphicData>
            </a:graphic>
          </wp:inline>
        </w:drawing>
      </w:r>
    </w:p>
    <w:p w14:paraId="45E21FA4" w14:textId="77777777" w:rsidR="0032683D" w:rsidRPr="0032683D" w:rsidRDefault="0032683D" w:rsidP="0032683D">
      <w:pPr>
        <w:rPr>
          <w:color w:val="6076B4" w:themeColor="accent1"/>
          <w:sz w:val="28"/>
          <w:szCs w:val="28"/>
        </w:rPr>
      </w:pPr>
      <w:r w:rsidRPr="0032683D">
        <w:rPr>
          <w:color w:val="6076B4" w:themeColor="accent1"/>
          <w:sz w:val="28"/>
          <w:szCs w:val="28"/>
        </w:rPr>
        <w:t>All of the variable names below can be used. But which of these is the better variable name to use?</w:t>
      </w:r>
    </w:p>
    <w:p w14:paraId="2DCF3767" w14:textId="66DA318A" w:rsidR="0032683D" w:rsidRDefault="0032683D" w:rsidP="0032683D">
      <w:pPr>
        <w:rPr>
          <w:color w:val="6076B4" w:themeColor="accent1"/>
          <w:sz w:val="28"/>
          <w:szCs w:val="28"/>
        </w:rPr>
      </w:pPr>
      <w:r>
        <w:rPr>
          <w:color w:val="6076B4" w:themeColor="accent1"/>
          <w:sz w:val="28"/>
          <w:szCs w:val="28"/>
        </w:rPr>
        <w:t xml:space="preserve">A    a  </w:t>
      </w:r>
      <w:r w:rsidRPr="0032683D">
        <w:rPr>
          <w:color w:val="6076B4" w:themeColor="accent1"/>
          <w:sz w:val="28"/>
          <w:szCs w:val="28"/>
        </w:rPr>
        <w:t xml:space="preserve"> </w:t>
      </w:r>
      <w:r>
        <w:rPr>
          <w:color w:val="6076B4" w:themeColor="accent1"/>
          <w:sz w:val="28"/>
          <w:szCs w:val="28"/>
        </w:rPr>
        <w:t xml:space="preserve">Area AREA   area   </w:t>
      </w:r>
      <w:r w:rsidRPr="0032683D">
        <w:rPr>
          <w:color w:val="6076B4" w:themeColor="accent1"/>
          <w:sz w:val="28"/>
          <w:szCs w:val="28"/>
        </w:rPr>
        <w:t>areaOfRectang</w:t>
      </w:r>
      <w:r>
        <w:rPr>
          <w:color w:val="6076B4" w:themeColor="accent1"/>
          <w:sz w:val="28"/>
          <w:szCs w:val="28"/>
        </w:rPr>
        <w:t xml:space="preserve">le   </w:t>
      </w:r>
      <w:r w:rsidRPr="0032683D">
        <w:rPr>
          <w:color w:val="6076B4" w:themeColor="accent1"/>
          <w:sz w:val="28"/>
          <w:szCs w:val="28"/>
        </w:rPr>
        <w:t>AreaOfRectangle</w:t>
      </w:r>
    </w:p>
    <w:p w14:paraId="5BAB6CCC" w14:textId="3EF7FA84" w:rsidR="0032683D" w:rsidRDefault="0032683D" w:rsidP="0032683D">
      <w:r>
        <w:t>areaOfRectangle</w:t>
      </w:r>
    </w:p>
    <w:p w14:paraId="297A4099" w14:textId="77777777" w:rsidR="00CD514F" w:rsidRPr="00CD514F" w:rsidRDefault="00CD514F" w:rsidP="00CD514F">
      <w:pPr>
        <w:rPr>
          <w:color w:val="6076B4" w:themeColor="accent1"/>
          <w:sz w:val="28"/>
          <w:szCs w:val="28"/>
        </w:rPr>
      </w:pPr>
      <w:r w:rsidRPr="00CD514F">
        <w:rPr>
          <w:color w:val="6076B4" w:themeColor="accent1"/>
          <w:sz w:val="28"/>
          <w:szCs w:val="28"/>
        </w:rPr>
        <w:lastRenderedPageBreak/>
        <w:t>4) Which of these variables names are not allowed in Python? (More than one might be wrong.)</w:t>
      </w:r>
    </w:p>
    <w:p w14:paraId="520CEA20" w14:textId="418F15B8" w:rsidR="00CD514F" w:rsidRDefault="00CD514F" w:rsidP="00CD514F">
      <w:pPr>
        <w:rPr>
          <w:color w:val="6076B4" w:themeColor="accent1"/>
          <w:sz w:val="28"/>
          <w:szCs w:val="28"/>
        </w:rPr>
      </w:pPr>
      <w:r w:rsidRPr="00CD514F">
        <w:rPr>
          <w:color w:val="6076B4" w:themeColor="accent1"/>
          <w:sz w:val="28"/>
          <w:szCs w:val="28"/>
        </w:rPr>
        <w:t xml:space="preserve">apple      APPLE     Apple2        1Apple   account number          account_number       account.number    accountNumber       fred  Fred   return   return_value   5Return  GreatBigVariable   greatBigVariable   great_big_variable   great.big.variable  </w:t>
      </w:r>
    </w:p>
    <w:p w14:paraId="294101FF" w14:textId="02E8E49F" w:rsidR="00CD514F" w:rsidRDefault="00CD514F" w:rsidP="00CD514F">
      <w:pPr>
        <w:rPr>
          <w:color w:val="000000" w:themeColor="text1"/>
        </w:rPr>
      </w:pPr>
      <w:r>
        <w:rPr>
          <w:color w:val="000000" w:themeColor="text1"/>
        </w:rPr>
        <w:t>Variables names that are not allowed in Python:</w:t>
      </w:r>
    </w:p>
    <w:p w14:paraId="3B9746C8" w14:textId="26407D69" w:rsidR="00CD514F" w:rsidRDefault="00CD514F" w:rsidP="00CD514F">
      <w:pPr>
        <w:rPr>
          <w:color w:val="000000" w:themeColor="text1"/>
        </w:rPr>
      </w:pPr>
      <w:r>
        <w:rPr>
          <w:color w:val="000000" w:themeColor="text1"/>
        </w:rPr>
        <w:t>1Apple, account.number, Fred, APPLE, Apple2, 5return, GreatBigVariable, great.big.variable, account number</w:t>
      </w:r>
    </w:p>
    <w:p w14:paraId="7A75A58D" w14:textId="2888FDDF" w:rsidR="00CD514F" w:rsidRDefault="00CD514F" w:rsidP="00CD514F">
      <w:pPr>
        <w:rPr>
          <w:color w:val="000000" w:themeColor="text1"/>
        </w:rPr>
      </w:pPr>
      <w:r>
        <w:rPr>
          <w:color w:val="000000" w:themeColor="text1"/>
        </w:rPr>
        <w:t>Variables names that are allowed in Python:</w:t>
      </w:r>
    </w:p>
    <w:p w14:paraId="2A801CB2" w14:textId="6A199CB1" w:rsidR="00CD514F" w:rsidRPr="00CD514F" w:rsidRDefault="00CD514F" w:rsidP="00CD514F">
      <w:pPr>
        <w:rPr>
          <w:color w:val="000000" w:themeColor="text1"/>
        </w:rPr>
      </w:pPr>
      <w:r>
        <w:rPr>
          <w:color w:val="000000" w:themeColor="text1"/>
        </w:rPr>
        <w:t>apple, accountNumber, fred, return</w:t>
      </w:r>
      <w:r w:rsidR="009B756A">
        <w:rPr>
          <w:color w:val="000000" w:themeColor="text1"/>
        </w:rPr>
        <w:t xml:space="preserve">, </w:t>
      </w:r>
      <w:r w:rsidR="009B756A" w:rsidRPr="009B756A">
        <w:rPr>
          <w:color w:val="000000" w:themeColor="text1"/>
        </w:rPr>
        <w:t>return_value</w:t>
      </w:r>
      <w:r w:rsidR="009B756A">
        <w:rPr>
          <w:color w:val="000000" w:themeColor="text1"/>
        </w:rPr>
        <w:t>, great_big_variable,</w:t>
      </w:r>
    </w:p>
    <w:p w14:paraId="5DB94C62" w14:textId="77777777" w:rsidR="001627EC" w:rsidRDefault="001627EC" w:rsidP="00FE4316">
      <w:pPr>
        <w:rPr>
          <w:color w:val="6076B4" w:themeColor="accent1"/>
          <w:sz w:val="28"/>
          <w:szCs w:val="28"/>
        </w:rPr>
      </w:pPr>
    </w:p>
    <w:p w14:paraId="6FFEE4B0" w14:textId="77777777" w:rsidR="00FA2FA5" w:rsidRDefault="00FA2FA5" w:rsidP="00FE4316">
      <w:pPr>
        <w:rPr>
          <w:b/>
          <w:i/>
          <w:color w:val="6076B4" w:themeColor="accent1"/>
          <w:sz w:val="28"/>
          <w:szCs w:val="28"/>
          <w:u w:val="single"/>
        </w:rPr>
      </w:pPr>
    </w:p>
    <w:p w14:paraId="34E6ED2C" w14:textId="77777777" w:rsidR="00FA2FA5" w:rsidRDefault="00FA2FA5" w:rsidP="00FE4316">
      <w:pPr>
        <w:rPr>
          <w:b/>
          <w:i/>
          <w:color w:val="6076B4" w:themeColor="accent1"/>
          <w:sz w:val="28"/>
          <w:szCs w:val="28"/>
          <w:u w:val="single"/>
        </w:rPr>
      </w:pPr>
    </w:p>
    <w:p w14:paraId="7354C946" w14:textId="77777777" w:rsidR="00FA2FA5" w:rsidRDefault="00FA2FA5" w:rsidP="00FE4316">
      <w:pPr>
        <w:rPr>
          <w:b/>
          <w:i/>
          <w:color w:val="6076B4" w:themeColor="accent1"/>
          <w:sz w:val="28"/>
          <w:szCs w:val="28"/>
          <w:u w:val="single"/>
        </w:rPr>
      </w:pPr>
    </w:p>
    <w:p w14:paraId="53EEE343" w14:textId="77777777" w:rsidR="00FA2FA5" w:rsidRDefault="00FA2FA5" w:rsidP="00FE4316">
      <w:pPr>
        <w:rPr>
          <w:b/>
          <w:i/>
          <w:color w:val="6076B4" w:themeColor="accent1"/>
          <w:sz w:val="28"/>
          <w:szCs w:val="28"/>
          <w:u w:val="single"/>
        </w:rPr>
      </w:pPr>
    </w:p>
    <w:p w14:paraId="6289303F" w14:textId="77777777" w:rsidR="00FA2FA5" w:rsidRDefault="00FA2FA5" w:rsidP="00FE4316">
      <w:pPr>
        <w:rPr>
          <w:b/>
          <w:i/>
          <w:color w:val="6076B4" w:themeColor="accent1"/>
          <w:sz w:val="28"/>
          <w:szCs w:val="28"/>
          <w:u w:val="single"/>
        </w:rPr>
      </w:pPr>
    </w:p>
    <w:p w14:paraId="3A7D99FC" w14:textId="77777777" w:rsidR="00FA2FA5" w:rsidRDefault="00FA2FA5" w:rsidP="00FE4316">
      <w:pPr>
        <w:rPr>
          <w:b/>
          <w:i/>
          <w:color w:val="6076B4" w:themeColor="accent1"/>
          <w:sz w:val="28"/>
          <w:szCs w:val="28"/>
          <w:u w:val="single"/>
        </w:rPr>
      </w:pPr>
    </w:p>
    <w:p w14:paraId="5FBFDBEA" w14:textId="77777777" w:rsidR="00FA2FA5" w:rsidRDefault="00FA2FA5" w:rsidP="00FE4316">
      <w:pPr>
        <w:rPr>
          <w:b/>
          <w:i/>
          <w:color w:val="6076B4" w:themeColor="accent1"/>
          <w:sz w:val="28"/>
          <w:szCs w:val="28"/>
          <w:u w:val="single"/>
        </w:rPr>
      </w:pPr>
    </w:p>
    <w:p w14:paraId="371DE029" w14:textId="77777777" w:rsidR="00FA2FA5" w:rsidRDefault="00FA2FA5" w:rsidP="00FE4316">
      <w:pPr>
        <w:rPr>
          <w:b/>
          <w:i/>
          <w:color w:val="6076B4" w:themeColor="accent1"/>
          <w:sz w:val="28"/>
          <w:szCs w:val="28"/>
          <w:u w:val="single"/>
        </w:rPr>
      </w:pPr>
    </w:p>
    <w:p w14:paraId="18E9530F" w14:textId="77777777" w:rsidR="00FA2FA5" w:rsidRDefault="00FA2FA5" w:rsidP="00FE4316">
      <w:pPr>
        <w:rPr>
          <w:b/>
          <w:i/>
          <w:color w:val="6076B4" w:themeColor="accent1"/>
          <w:sz w:val="28"/>
          <w:szCs w:val="28"/>
          <w:u w:val="single"/>
        </w:rPr>
      </w:pPr>
    </w:p>
    <w:p w14:paraId="48D31CAC" w14:textId="77777777" w:rsidR="00FA2FA5" w:rsidRDefault="00FA2FA5" w:rsidP="00FE4316">
      <w:pPr>
        <w:rPr>
          <w:b/>
          <w:i/>
          <w:color w:val="6076B4" w:themeColor="accent1"/>
          <w:sz w:val="28"/>
          <w:szCs w:val="28"/>
          <w:u w:val="single"/>
        </w:rPr>
      </w:pPr>
    </w:p>
    <w:p w14:paraId="47EECACD" w14:textId="411B2123" w:rsidR="00B2656D" w:rsidRDefault="001627EC" w:rsidP="00FE4316">
      <w:pPr>
        <w:rPr>
          <w:b/>
          <w:i/>
          <w:color w:val="6076B4" w:themeColor="accent1"/>
          <w:sz w:val="28"/>
          <w:szCs w:val="28"/>
          <w:u w:val="single"/>
        </w:rPr>
      </w:pPr>
      <w:r>
        <w:rPr>
          <w:b/>
          <w:i/>
          <w:color w:val="6076B4" w:themeColor="accent1"/>
          <w:sz w:val="28"/>
          <w:szCs w:val="28"/>
          <w:u w:val="single"/>
        </w:rPr>
        <w:lastRenderedPageBreak/>
        <w:t>Week 4:</w:t>
      </w:r>
    </w:p>
    <w:p w14:paraId="6EC287F3" w14:textId="4763AF8C" w:rsidR="001627EC" w:rsidRPr="001627EC" w:rsidRDefault="001627EC" w:rsidP="00FE4316">
      <w:pPr>
        <w:rPr>
          <w:color w:val="6076B4" w:themeColor="accent1"/>
          <w:sz w:val="28"/>
          <w:szCs w:val="28"/>
        </w:rPr>
      </w:pPr>
      <w:r>
        <w:rPr>
          <w:color w:val="6076B4" w:themeColor="accent1"/>
          <w:sz w:val="28"/>
          <w:szCs w:val="28"/>
        </w:rPr>
        <w:t>Question 1:</w:t>
      </w:r>
      <w:r w:rsidR="00482D2B">
        <w:t xml:space="preserve"> </w:t>
      </w:r>
      <w:r w:rsidR="00482D2B" w:rsidRPr="00482D2B">
        <w:rPr>
          <w:color w:val="6076B4" w:themeColor="accent1"/>
          <w:sz w:val="28"/>
          <w:szCs w:val="28"/>
        </w:rPr>
        <w:t>Explain th</w:t>
      </w:r>
      <w:r w:rsidR="00482D2B">
        <w:rPr>
          <w:color w:val="6076B4" w:themeColor="accent1"/>
          <w:sz w:val="28"/>
          <w:szCs w:val="28"/>
        </w:rPr>
        <w:t>e mistake in the following code</w:t>
      </w:r>
    </w:p>
    <w:p w14:paraId="7C490FC0" w14:textId="77777777" w:rsidR="00482D2B" w:rsidRPr="00CD211E" w:rsidRDefault="00482D2B" w:rsidP="00482D2B">
      <w:pPr>
        <w:rPr>
          <w:color w:val="0070C0"/>
        </w:rPr>
      </w:pPr>
      <w:r w:rsidRPr="00CD211E">
        <w:rPr>
          <w:color w:val="0070C0"/>
        </w:rPr>
        <w:t>radius = input("Radius:")</w:t>
      </w:r>
    </w:p>
    <w:p w14:paraId="19EE43D2" w14:textId="77777777" w:rsidR="00482D2B" w:rsidRPr="00CD211E" w:rsidRDefault="00482D2B" w:rsidP="00482D2B">
      <w:pPr>
        <w:rPr>
          <w:color w:val="0070C0"/>
        </w:rPr>
      </w:pPr>
      <w:r w:rsidRPr="00CD211E">
        <w:rPr>
          <w:color w:val="0070C0"/>
        </w:rPr>
        <w:t>x = 3.14</w:t>
      </w:r>
    </w:p>
    <w:p w14:paraId="64AC878F" w14:textId="77777777" w:rsidR="00482D2B" w:rsidRPr="00CD211E" w:rsidRDefault="00482D2B" w:rsidP="00482D2B">
      <w:pPr>
        <w:rPr>
          <w:color w:val="0070C0"/>
        </w:rPr>
      </w:pPr>
      <w:r w:rsidRPr="00CD211E">
        <w:rPr>
          <w:color w:val="0070C0"/>
        </w:rPr>
        <w:t>pi = x</w:t>
      </w:r>
    </w:p>
    <w:p w14:paraId="2EE6E6D3" w14:textId="03C4FFC4" w:rsidR="00B2656D" w:rsidRPr="00CD211E" w:rsidRDefault="00482D2B" w:rsidP="00482D2B">
      <w:pPr>
        <w:rPr>
          <w:color w:val="0070C0"/>
        </w:rPr>
      </w:pPr>
      <w:r w:rsidRPr="00CD211E">
        <w:rPr>
          <w:color w:val="0070C0"/>
        </w:rPr>
        <w:t>area = pi * radius ** 2</w:t>
      </w:r>
    </w:p>
    <w:p w14:paraId="3794B561" w14:textId="4A8C20A0" w:rsidR="00CD211E" w:rsidRPr="00CD211E" w:rsidRDefault="00CD211E" w:rsidP="00482D2B">
      <w:pPr>
        <w:rPr>
          <w:i/>
          <w:u w:val="single"/>
        </w:rPr>
      </w:pPr>
      <w:r w:rsidRPr="00CD211E">
        <w:rPr>
          <w:i/>
          <w:u w:val="single"/>
        </w:rPr>
        <w:t>Fixed Version:</w:t>
      </w:r>
    </w:p>
    <w:p w14:paraId="1DF33029" w14:textId="77777777" w:rsidR="00CD211E" w:rsidRDefault="00CD211E" w:rsidP="00CD211E">
      <w:r>
        <w:t xml:space="preserve">radius </w:t>
      </w:r>
      <w:r w:rsidRPr="00CD211E">
        <w:rPr>
          <w:color w:val="92D050"/>
        </w:rPr>
        <w:t>= int(</w:t>
      </w:r>
      <w:r>
        <w:t>input("</w:t>
      </w:r>
      <w:r w:rsidRPr="00CD211E">
        <w:rPr>
          <w:color w:val="92D050"/>
        </w:rPr>
        <w:t xml:space="preserve">Enter the </w:t>
      </w:r>
      <w:r>
        <w:t xml:space="preserve">Radius </w:t>
      </w:r>
      <w:r w:rsidRPr="00CD211E">
        <w:rPr>
          <w:color w:val="92D050"/>
        </w:rPr>
        <w:t>of your circle</w:t>
      </w:r>
      <w:r>
        <w:t>: ")</w:t>
      </w:r>
      <w:r w:rsidRPr="00CD211E">
        <w:rPr>
          <w:color w:val="92D050"/>
        </w:rPr>
        <w:t>)</w:t>
      </w:r>
    </w:p>
    <w:p w14:paraId="158B64B2" w14:textId="77777777" w:rsidR="00CD211E" w:rsidRDefault="00CD211E" w:rsidP="00CD211E">
      <w:r>
        <w:t>x = 3.14</w:t>
      </w:r>
    </w:p>
    <w:p w14:paraId="1FA2C54D" w14:textId="77777777" w:rsidR="00CD211E" w:rsidRDefault="00CD211E" w:rsidP="00CD211E">
      <w:r>
        <w:t>pi = x</w:t>
      </w:r>
    </w:p>
    <w:p w14:paraId="4277DD22" w14:textId="77777777" w:rsidR="00CD211E" w:rsidRPr="00CD211E" w:rsidRDefault="00CD211E" w:rsidP="00CD211E">
      <w:pPr>
        <w:rPr>
          <w:color w:val="92D050"/>
        </w:rPr>
      </w:pPr>
      <w:r>
        <w:t xml:space="preserve">area = pi </w:t>
      </w:r>
      <w:r w:rsidRPr="00CD211E">
        <w:rPr>
          <w:color w:val="92D050"/>
        </w:rPr>
        <w:t>* (radius ** 2)</w:t>
      </w:r>
    </w:p>
    <w:p w14:paraId="0B6B4A1B" w14:textId="58522976" w:rsidR="00CD211E" w:rsidRDefault="00CD211E" w:rsidP="00CD211E">
      <w:pPr>
        <w:rPr>
          <w:color w:val="92D050"/>
        </w:rPr>
      </w:pPr>
      <w:r w:rsidRPr="00CD211E">
        <w:rPr>
          <w:color w:val="92D050"/>
        </w:rPr>
        <w:t>print ("The area of a circle is:\t%.2f" %area)</w:t>
      </w:r>
    </w:p>
    <w:p w14:paraId="630D6FA7" w14:textId="59538EAB" w:rsidR="00CD211E" w:rsidRDefault="00CD211E" w:rsidP="00CD211E">
      <w:r>
        <w:t xml:space="preserve">The mistake in the previous code was in line 1 it didn’t specify we wanted an integer, then in line 3 </w:t>
      </w:r>
      <w:r w:rsidR="00A454DD">
        <w:t>parenthesis</w:t>
      </w:r>
      <w:r>
        <w:t xml:space="preserve"> were missing making the operation false and finally in line 4 there was no line 4 so no output.</w:t>
      </w:r>
    </w:p>
    <w:p w14:paraId="66965180" w14:textId="73B8A63D" w:rsidR="00CD211E" w:rsidRPr="00CD211E" w:rsidRDefault="00CD211E" w:rsidP="00CD211E">
      <w:pPr>
        <w:rPr>
          <w:color w:val="0070C0"/>
          <w:sz w:val="28"/>
          <w:szCs w:val="28"/>
        </w:rPr>
      </w:pPr>
      <w:r>
        <w:rPr>
          <w:color w:val="0070C0"/>
          <w:sz w:val="28"/>
          <w:szCs w:val="28"/>
        </w:rPr>
        <w:t>Question 2:</w:t>
      </w:r>
      <w:r w:rsidRPr="00CD211E">
        <w:rPr>
          <w:color w:val="0070C0"/>
          <w:sz w:val="28"/>
          <w:szCs w:val="28"/>
        </w:rPr>
        <w:tab/>
        <w:t>Explain the mistake in the following code:</w:t>
      </w:r>
    </w:p>
    <w:p w14:paraId="2FC19C14" w14:textId="77777777" w:rsidR="00CD211E" w:rsidRPr="00CD211E" w:rsidRDefault="00CD211E" w:rsidP="00CD211E">
      <w:pPr>
        <w:rPr>
          <w:color w:val="0070C0"/>
          <w:sz w:val="28"/>
          <w:szCs w:val="28"/>
        </w:rPr>
      </w:pPr>
      <w:r w:rsidRPr="00CD211E">
        <w:rPr>
          <w:color w:val="0070C0"/>
          <w:sz w:val="28"/>
          <w:szCs w:val="28"/>
        </w:rPr>
        <w:t>x = 4</w:t>
      </w:r>
    </w:p>
    <w:p w14:paraId="318D796B" w14:textId="77777777" w:rsidR="00CD211E" w:rsidRPr="00CD211E" w:rsidRDefault="00CD211E" w:rsidP="00CD211E">
      <w:pPr>
        <w:rPr>
          <w:color w:val="0070C0"/>
          <w:sz w:val="28"/>
          <w:szCs w:val="28"/>
        </w:rPr>
      </w:pPr>
      <w:r w:rsidRPr="00CD211E">
        <w:rPr>
          <w:color w:val="0070C0"/>
          <w:sz w:val="28"/>
          <w:szCs w:val="28"/>
        </w:rPr>
        <w:t>y = 5</w:t>
      </w:r>
    </w:p>
    <w:p w14:paraId="02AC482E" w14:textId="1B5A29AC" w:rsidR="00CD211E" w:rsidRDefault="00CD211E" w:rsidP="00CD211E">
      <w:pPr>
        <w:rPr>
          <w:color w:val="0070C0"/>
          <w:sz w:val="28"/>
          <w:szCs w:val="28"/>
        </w:rPr>
      </w:pPr>
      <w:r w:rsidRPr="00CD211E">
        <w:rPr>
          <w:color w:val="0070C0"/>
          <w:sz w:val="28"/>
          <w:szCs w:val="28"/>
        </w:rPr>
        <w:t>a = 3(x + y)</w:t>
      </w:r>
    </w:p>
    <w:p w14:paraId="6CFD6973" w14:textId="0039A884" w:rsidR="00CD211E" w:rsidRDefault="00CD211E" w:rsidP="00CD211E">
      <w:pPr>
        <w:rPr>
          <w:i/>
          <w:u w:val="single"/>
        </w:rPr>
      </w:pPr>
      <w:r w:rsidRPr="00CD211E">
        <w:rPr>
          <w:i/>
          <w:u w:val="single"/>
        </w:rPr>
        <w:t>Fixed Version</w:t>
      </w:r>
      <w:r>
        <w:rPr>
          <w:i/>
          <w:u w:val="single"/>
        </w:rPr>
        <w:t>:</w:t>
      </w:r>
    </w:p>
    <w:p w14:paraId="279959C4" w14:textId="77777777" w:rsidR="00A454DD" w:rsidRDefault="00A454DD" w:rsidP="00A454DD">
      <w:r>
        <w:t>x = 4</w:t>
      </w:r>
    </w:p>
    <w:p w14:paraId="411576BD" w14:textId="77777777" w:rsidR="00A454DD" w:rsidRDefault="00A454DD" w:rsidP="00A454DD">
      <w:r>
        <w:t>y = 5</w:t>
      </w:r>
    </w:p>
    <w:p w14:paraId="6F7915E3" w14:textId="77777777" w:rsidR="00A454DD" w:rsidRDefault="00A454DD" w:rsidP="00A454DD">
      <w:r>
        <w:t>a = 3*</w:t>
      </w:r>
      <w:r w:rsidRPr="00A454DD">
        <w:rPr>
          <w:color w:val="00B050"/>
        </w:rPr>
        <w:t>(x + y)</w:t>
      </w:r>
    </w:p>
    <w:p w14:paraId="3F027CFC" w14:textId="6B496EE2" w:rsidR="00CD211E" w:rsidRDefault="00A454DD" w:rsidP="00A454DD">
      <w:pPr>
        <w:rPr>
          <w:color w:val="00B050"/>
        </w:rPr>
      </w:pPr>
      <w:r w:rsidRPr="00A454DD">
        <w:rPr>
          <w:color w:val="00B050"/>
        </w:rPr>
        <w:lastRenderedPageBreak/>
        <w:t>print("The answer to a is" , a)</w:t>
      </w:r>
    </w:p>
    <w:p w14:paraId="7B2FB428" w14:textId="3CF6089A" w:rsidR="00A454DD" w:rsidRDefault="00A454DD" w:rsidP="00A454DD">
      <w:r>
        <w:t>The mistakes were in line 3 and 4. In line 3 parenthesis were missing making the multiplication impossible to execute. In line 4 the output print wasn’t written.</w:t>
      </w:r>
    </w:p>
    <w:p w14:paraId="45B4D7CF" w14:textId="7201FAC8" w:rsidR="00A454DD" w:rsidRDefault="00A454DD" w:rsidP="00A454DD"/>
    <w:p w14:paraId="06A20AF8" w14:textId="0BBB0755" w:rsidR="00A454DD" w:rsidRPr="00A454DD" w:rsidRDefault="00A454DD" w:rsidP="00A454DD">
      <w:pPr>
        <w:rPr>
          <w:color w:val="2F5897" w:themeColor="text2"/>
          <w:sz w:val="28"/>
          <w:szCs w:val="28"/>
        </w:rPr>
      </w:pPr>
      <w:r>
        <w:rPr>
          <w:color w:val="2F5897" w:themeColor="text2"/>
          <w:sz w:val="28"/>
          <w:szCs w:val="28"/>
        </w:rPr>
        <w:t>Question 3:</w:t>
      </w:r>
      <w:r w:rsidRPr="00A454DD">
        <w:t xml:space="preserve"> </w:t>
      </w:r>
      <w:r w:rsidRPr="00A454DD">
        <w:rPr>
          <w:color w:val="2F5897" w:themeColor="text2"/>
          <w:sz w:val="28"/>
          <w:szCs w:val="28"/>
        </w:rPr>
        <w:t>Explain the mistake in the following code:</w:t>
      </w:r>
    </w:p>
    <w:p w14:paraId="50FECCBB" w14:textId="7375DA64" w:rsidR="00A454DD" w:rsidRDefault="00A454DD" w:rsidP="00A454DD">
      <w:pPr>
        <w:rPr>
          <w:color w:val="2F5897" w:themeColor="text2"/>
          <w:sz w:val="28"/>
          <w:szCs w:val="28"/>
        </w:rPr>
      </w:pPr>
      <w:r w:rsidRPr="00A454DD">
        <w:rPr>
          <w:color w:val="2F5897" w:themeColor="text2"/>
          <w:sz w:val="28"/>
          <w:szCs w:val="28"/>
        </w:rPr>
        <w:t>radius = input(float("Enter the radius:"))</w:t>
      </w:r>
    </w:p>
    <w:p w14:paraId="0B482B50" w14:textId="59A8BF8F" w:rsidR="00A454DD" w:rsidRDefault="00A454DD" w:rsidP="00A454DD">
      <w:pPr>
        <w:rPr>
          <w:i/>
          <w:color w:val="000000" w:themeColor="text1"/>
          <w:u w:val="single"/>
        </w:rPr>
      </w:pPr>
      <w:r w:rsidRPr="00A454DD">
        <w:rPr>
          <w:i/>
          <w:color w:val="000000" w:themeColor="text1"/>
          <w:u w:val="single"/>
        </w:rPr>
        <w:t>Fixed Version:</w:t>
      </w:r>
    </w:p>
    <w:p w14:paraId="39C9A46C" w14:textId="338B23AF" w:rsidR="00A454DD" w:rsidRDefault="00A454DD" w:rsidP="00A454DD">
      <w:pPr>
        <w:rPr>
          <w:color w:val="000000" w:themeColor="text1"/>
        </w:rPr>
      </w:pPr>
      <w:r>
        <w:rPr>
          <w:color w:val="000000" w:themeColor="text1"/>
        </w:rPr>
        <w:t>radius = float(input(“Enter the radius:”))</w:t>
      </w:r>
    </w:p>
    <w:p w14:paraId="7BE4CF81" w14:textId="469E44F0" w:rsidR="00A454DD" w:rsidRDefault="00A454DD" w:rsidP="00A454DD">
      <w:pPr>
        <w:rPr>
          <w:color w:val="000000" w:themeColor="text1"/>
        </w:rPr>
      </w:pPr>
      <w:r>
        <w:rPr>
          <w:color w:val="000000" w:themeColor="text1"/>
        </w:rPr>
        <w:t xml:space="preserve">The mistake in this code was that float and input were in the wrong positions </w:t>
      </w:r>
      <w:r w:rsidR="003E69B3">
        <w:rPr>
          <w:color w:val="000000" w:themeColor="text1"/>
        </w:rPr>
        <w:t>in python the data types have to be first in order for the code to be executable.</w:t>
      </w:r>
    </w:p>
    <w:p w14:paraId="029F0B07" w14:textId="51EF2B0C" w:rsidR="003E69B3" w:rsidRPr="003E69B3" w:rsidRDefault="003E69B3" w:rsidP="003E69B3">
      <w:pPr>
        <w:rPr>
          <w:color w:val="6076B4" w:themeColor="accent1"/>
          <w:sz w:val="28"/>
          <w:szCs w:val="28"/>
        </w:rPr>
      </w:pPr>
      <w:r>
        <w:rPr>
          <w:color w:val="6076B4" w:themeColor="accent1"/>
          <w:sz w:val="28"/>
          <w:szCs w:val="28"/>
        </w:rPr>
        <w:t>Question 4:</w:t>
      </w:r>
      <w:r w:rsidRPr="003E69B3">
        <w:t xml:space="preserve"> </w:t>
      </w:r>
      <w:r w:rsidRPr="003E69B3">
        <w:rPr>
          <w:color w:val="6076B4" w:themeColor="accent1"/>
          <w:sz w:val="28"/>
          <w:szCs w:val="28"/>
        </w:rPr>
        <w:t>Why does this code not calculate the average?</w:t>
      </w:r>
    </w:p>
    <w:p w14:paraId="40C79104" w14:textId="5F5AD6E5" w:rsidR="003E69B3" w:rsidRDefault="003E69B3" w:rsidP="003E69B3">
      <w:pPr>
        <w:rPr>
          <w:color w:val="6076B4" w:themeColor="accent1"/>
          <w:sz w:val="28"/>
          <w:szCs w:val="28"/>
        </w:rPr>
      </w:pPr>
      <w:r w:rsidRPr="003E69B3">
        <w:rPr>
          <w:color w:val="6076B4" w:themeColor="accent1"/>
          <w:sz w:val="28"/>
          <w:szCs w:val="28"/>
        </w:rPr>
        <w:t>print(3 + 4 + 5 / 3)</w:t>
      </w:r>
    </w:p>
    <w:p w14:paraId="3AF30654" w14:textId="0B2505CF" w:rsidR="003E69B3" w:rsidRPr="003E69B3" w:rsidRDefault="003E69B3" w:rsidP="003E69B3">
      <w:pPr>
        <w:rPr>
          <w:i/>
          <w:u w:val="single"/>
        </w:rPr>
      </w:pPr>
      <w:r w:rsidRPr="003E69B3">
        <w:rPr>
          <w:i/>
          <w:u w:val="single"/>
        </w:rPr>
        <w:t>Fixed version:</w:t>
      </w:r>
    </w:p>
    <w:p w14:paraId="265C9D9C" w14:textId="05B5ACD1" w:rsidR="003E69B3" w:rsidRDefault="003E69B3" w:rsidP="003E69B3">
      <w:r w:rsidRPr="003E69B3">
        <w:t>print(</w:t>
      </w:r>
      <w:r w:rsidRPr="003E69B3">
        <w:rPr>
          <w:color w:val="00B050"/>
        </w:rPr>
        <w:t>(3+4+5)/</w:t>
      </w:r>
      <w:r w:rsidRPr="003E69B3">
        <w:t>3)</w:t>
      </w:r>
    </w:p>
    <w:p w14:paraId="25B38214" w14:textId="3E3F1356" w:rsidR="003E69B3" w:rsidRDefault="003E69B3" w:rsidP="003E69B3">
      <w:r>
        <w:t>The code didn’t calculate the average simply because parenthesis was missing before the division.</w:t>
      </w:r>
    </w:p>
    <w:p w14:paraId="392D8292" w14:textId="6B65EBD4" w:rsidR="003E69B3" w:rsidRPr="003E69B3" w:rsidRDefault="003E69B3" w:rsidP="003E69B3">
      <w:pPr>
        <w:rPr>
          <w:color w:val="2F5897" w:themeColor="text2"/>
          <w:sz w:val="28"/>
          <w:szCs w:val="28"/>
        </w:rPr>
      </w:pPr>
      <w:r>
        <w:rPr>
          <w:color w:val="2F5897" w:themeColor="text2"/>
          <w:sz w:val="28"/>
          <w:szCs w:val="28"/>
        </w:rPr>
        <w:t>Question 5:</w:t>
      </w:r>
      <w:r w:rsidRPr="003E69B3">
        <w:t xml:space="preserve"> </w:t>
      </w:r>
      <w:r w:rsidRPr="003E69B3">
        <w:rPr>
          <w:color w:val="2F5897" w:themeColor="text2"/>
          <w:sz w:val="28"/>
          <w:szCs w:val="28"/>
        </w:rPr>
        <w:t>Consider the following code:</w:t>
      </w:r>
    </w:p>
    <w:p w14:paraId="21F6EA64" w14:textId="77777777" w:rsidR="003E69B3" w:rsidRPr="003E69B3" w:rsidRDefault="003E69B3" w:rsidP="003E69B3">
      <w:pPr>
        <w:rPr>
          <w:color w:val="2F5897" w:themeColor="text2"/>
          <w:sz w:val="28"/>
          <w:szCs w:val="28"/>
        </w:rPr>
      </w:pPr>
      <w:r w:rsidRPr="003E69B3">
        <w:rPr>
          <w:color w:val="2F5897" w:themeColor="text2"/>
          <w:sz w:val="28"/>
          <w:szCs w:val="28"/>
        </w:rPr>
        <w:t>x = 19.93</w:t>
      </w:r>
    </w:p>
    <w:p w14:paraId="188ABF85" w14:textId="77777777" w:rsidR="003E69B3" w:rsidRPr="003E69B3" w:rsidRDefault="003E69B3" w:rsidP="003E69B3">
      <w:pPr>
        <w:rPr>
          <w:color w:val="2F5897" w:themeColor="text2"/>
          <w:sz w:val="28"/>
          <w:szCs w:val="28"/>
        </w:rPr>
      </w:pPr>
      <w:r w:rsidRPr="003E69B3">
        <w:rPr>
          <w:color w:val="2F5897" w:themeColor="text2"/>
          <w:sz w:val="28"/>
          <w:szCs w:val="28"/>
        </w:rPr>
        <w:t>y = 20.00</w:t>
      </w:r>
    </w:p>
    <w:p w14:paraId="1DE205D8" w14:textId="77777777" w:rsidR="003E69B3" w:rsidRPr="003E69B3" w:rsidRDefault="003E69B3" w:rsidP="003E69B3">
      <w:pPr>
        <w:rPr>
          <w:color w:val="2F5897" w:themeColor="text2"/>
          <w:sz w:val="28"/>
          <w:szCs w:val="28"/>
        </w:rPr>
      </w:pPr>
      <w:r w:rsidRPr="003E69B3">
        <w:rPr>
          <w:color w:val="2F5897" w:themeColor="text2"/>
          <w:sz w:val="28"/>
          <w:szCs w:val="28"/>
        </w:rPr>
        <w:t>z = y – x</w:t>
      </w:r>
    </w:p>
    <w:p w14:paraId="0306EF9D" w14:textId="77777777" w:rsidR="003E69B3" w:rsidRPr="003E69B3" w:rsidRDefault="003E69B3" w:rsidP="003E69B3">
      <w:pPr>
        <w:rPr>
          <w:color w:val="2F5897" w:themeColor="text2"/>
          <w:sz w:val="28"/>
          <w:szCs w:val="28"/>
        </w:rPr>
      </w:pPr>
      <w:r w:rsidRPr="003E69B3">
        <w:rPr>
          <w:color w:val="2F5897" w:themeColor="text2"/>
          <w:sz w:val="28"/>
          <w:szCs w:val="28"/>
        </w:rPr>
        <w:t>print(z)</w:t>
      </w:r>
    </w:p>
    <w:p w14:paraId="3C22F9BB" w14:textId="77777777" w:rsidR="003E69B3" w:rsidRPr="003E69B3" w:rsidRDefault="003E69B3" w:rsidP="003E69B3">
      <w:pPr>
        <w:rPr>
          <w:color w:val="2F5897" w:themeColor="text2"/>
          <w:sz w:val="28"/>
          <w:szCs w:val="28"/>
        </w:rPr>
      </w:pPr>
      <w:r w:rsidRPr="003E69B3">
        <w:rPr>
          <w:color w:val="2F5897" w:themeColor="text2"/>
          <w:sz w:val="28"/>
          <w:szCs w:val="28"/>
        </w:rPr>
        <w:t xml:space="preserve">The output is 0.0700000000028    Why is that so?   </w:t>
      </w:r>
    </w:p>
    <w:p w14:paraId="14D5AAE7" w14:textId="6AEB5ABB" w:rsidR="003E69B3" w:rsidRDefault="003E69B3" w:rsidP="003E69B3">
      <w:pPr>
        <w:rPr>
          <w:color w:val="2F5897" w:themeColor="text2"/>
          <w:sz w:val="28"/>
          <w:szCs w:val="28"/>
        </w:rPr>
      </w:pPr>
      <w:r w:rsidRPr="003E69B3">
        <w:rPr>
          <w:color w:val="2F5897" w:themeColor="text2"/>
          <w:sz w:val="28"/>
          <w:szCs w:val="28"/>
        </w:rPr>
        <w:t>Improve the code so that the output is to two decimal places.</w:t>
      </w:r>
    </w:p>
    <w:p w14:paraId="6204A627" w14:textId="24932C1C" w:rsidR="003E69B3" w:rsidRDefault="003E69B3" w:rsidP="003E69B3">
      <w:pPr>
        <w:rPr>
          <w:i/>
          <w:color w:val="000000" w:themeColor="text1"/>
          <w:u w:val="single"/>
        </w:rPr>
      </w:pPr>
      <w:r>
        <w:rPr>
          <w:i/>
          <w:color w:val="000000" w:themeColor="text1"/>
          <w:u w:val="single"/>
        </w:rPr>
        <w:lastRenderedPageBreak/>
        <w:t>Fixed version:</w:t>
      </w:r>
    </w:p>
    <w:p w14:paraId="5CD99509" w14:textId="661A2DCD" w:rsidR="003E69B3" w:rsidRPr="003E69B3" w:rsidRDefault="003E69B3" w:rsidP="003E69B3">
      <w:pPr>
        <w:rPr>
          <w:color w:val="000000" w:themeColor="text1"/>
        </w:rPr>
      </w:pPr>
      <w:r w:rsidRPr="003E69B3">
        <w:rPr>
          <w:color w:val="000000" w:themeColor="text1"/>
        </w:rPr>
        <w:t>x = 19.93</w:t>
      </w:r>
    </w:p>
    <w:p w14:paraId="22376472" w14:textId="77777777" w:rsidR="003E69B3" w:rsidRPr="003E69B3" w:rsidRDefault="003E69B3" w:rsidP="003E69B3">
      <w:pPr>
        <w:rPr>
          <w:color w:val="000000" w:themeColor="text1"/>
        </w:rPr>
      </w:pPr>
      <w:r w:rsidRPr="003E69B3">
        <w:rPr>
          <w:color w:val="000000" w:themeColor="text1"/>
        </w:rPr>
        <w:t>y = 20.00</w:t>
      </w:r>
    </w:p>
    <w:p w14:paraId="42152BA7" w14:textId="77777777" w:rsidR="003E69B3" w:rsidRPr="003E69B3" w:rsidRDefault="003E69B3" w:rsidP="003E69B3">
      <w:pPr>
        <w:rPr>
          <w:color w:val="000000" w:themeColor="text1"/>
        </w:rPr>
      </w:pPr>
      <w:r w:rsidRPr="003E69B3">
        <w:rPr>
          <w:color w:val="000000" w:themeColor="text1"/>
        </w:rPr>
        <w:t>z = y - x</w:t>
      </w:r>
    </w:p>
    <w:p w14:paraId="41386F06" w14:textId="517207E9" w:rsidR="003E69B3" w:rsidRDefault="003E69B3" w:rsidP="003E69B3">
      <w:pPr>
        <w:rPr>
          <w:color w:val="00B050"/>
        </w:rPr>
      </w:pPr>
      <w:r w:rsidRPr="003E69B3">
        <w:rPr>
          <w:color w:val="00B050"/>
        </w:rPr>
        <w:t>print("the value of z is %.2f" %z)</w:t>
      </w:r>
    </w:p>
    <w:p w14:paraId="18EB8048" w14:textId="7EFD7CFE" w:rsidR="00FA2FA5" w:rsidRPr="00FA2FA5" w:rsidRDefault="003E69B3" w:rsidP="00FA2FA5">
      <w:pPr>
        <w:rPr>
          <w:color w:val="2F5897" w:themeColor="text2"/>
          <w:sz w:val="28"/>
          <w:szCs w:val="28"/>
        </w:rPr>
      </w:pPr>
      <w:r>
        <w:rPr>
          <w:color w:val="2F5897" w:themeColor="text2"/>
          <w:sz w:val="28"/>
          <w:szCs w:val="28"/>
        </w:rPr>
        <w:t>Question 6:</w:t>
      </w:r>
      <w:r w:rsidR="00FA2FA5" w:rsidRPr="00FA2FA5">
        <w:t xml:space="preserve"> </w:t>
      </w:r>
      <w:r w:rsidR="00FA2FA5" w:rsidRPr="00FA2FA5">
        <w:rPr>
          <w:color w:val="2F5897" w:themeColor="text2"/>
          <w:sz w:val="28"/>
          <w:szCs w:val="28"/>
        </w:rPr>
        <w:t>Find at least three compile-time errors:</w:t>
      </w:r>
    </w:p>
    <w:p w14:paraId="1DA50C52" w14:textId="77777777" w:rsidR="00FA2FA5" w:rsidRPr="00FA2FA5" w:rsidRDefault="00FA2FA5" w:rsidP="00FA2FA5">
      <w:pPr>
        <w:rPr>
          <w:color w:val="2F5897" w:themeColor="text2"/>
          <w:sz w:val="28"/>
          <w:szCs w:val="28"/>
        </w:rPr>
      </w:pPr>
      <w:r w:rsidRPr="00FA2FA5">
        <w:rPr>
          <w:color w:val="2F5897" w:themeColor="text2"/>
          <w:sz w:val="28"/>
          <w:szCs w:val="28"/>
        </w:rPr>
        <w:t>int x = 2</w:t>
      </w:r>
    </w:p>
    <w:p w14:paraId="5FD6682D" w14:textId="77777777" w:rsidR="00FA2FA5" w:rsidRPr="00FA2FA5" w:rsidRDefault="00FA2FA5" w:rsidP="00FA2FA5">
      <w:pPr>
        <w:rPr>
          <w:color w:val="2F5897" w:themeColor="text2"/>
          <w:sz w:val="28"/>
          <w:szCs w:val="28"/>
        </w:rPr>
      </w:pPr>
      <w:r w:rsidRPr="00FA2FA5">
        <w:rPr>
          <w:color w:val="2F5897" w:themeColor="text2"/>
          <w:sz w:val="28"/>
          <w:szCs w:val="28"/>
        </w:rPr>
        <w:t>Print (x, squared is, x * x)</w:t>
      </w:r>
    </w:p>
    <w:p w14:paraId="1EA64B71" w14:textId="125D9BF9" w:rsidR="003E69B3" w:rsidRDefault="00FA2FA5" w:rsidP="00FA2FA5">
      <w:pPr>
        <w:rPr>
          <w:color w:val="2F5897" w:themeColor="text2"/>
          <w:sz w:val="28"/>
          <w:szCs w:val="28"/>
        </w:rPr>
      </w:pPr>
      <w:r w:rsidRPr="00FA2FA5">
        <w:rPr>
          <w:color w:val="2F5897" w:themeColor="text2"/>
          <w:sz w:val="28"/>
          <w:szCs w:val="28"/>
        </w:rPr>
        <w:t>xcubed = x *** 3</w:t>
      </w:r>
    </w:p>
    <w:p w14:paraId="2C356B83" w14:textId="099AEBE2" w:rsidR="00FA2FA5" w:rsidRPr="00FA2FA5" w:rsidRDefault="00FA2FA5" w:rsidP="00FA2FA5">
      <w:pPr>
        <w:rPr>
          <w:i/>
          <w:u w:val="single"/>
        </w:rPr>
      </w:pPr>
      <w:r w:rsidRPr="00FA2FA5">
        <w:rPr>
          <w:i/>
          <w:u w:val="single"/>
        </w:rPr>
        <w:t>Fixed version:</w:t>
      </w:r>
    </w:p>
    <w:p w14:paraId="64190D7A" w14:textId="03074B20" w:rsidR="00FA2FA5" w:rsidRPr="00FA2FA5" w:rsidRDefault="00FA2FA5" w:rsidP="00FA2FA5">
      <w:pPr>
        <w:rPr>
          <w:color w:val="000000" w:themeColor="text1"/>
        </w:rPr>
      </w:pPr>
      <w:r w:rsidRPr="00FA2FA5">
        <w:rPr>
          <w:color w:val="00B050"/>
        </w:rPr>
        <w:t>x = 2</w:t>
      </w:r>
      <w:r>
        <w:rPr>
          <w:color w:val="00B050"/>
        </w:rPr>
        <w:t xml:space="preserve"> </w:t>
      </w:r>
      <w:r>
        <w:rPr>
          <w:color w:val="000000" w:themeColor="text1"/>
        </w:rPr>
        <w:t>#no need for “int”</w:t>
      </w:r>
    </w:p>
    <w:p w14:paraId="3026FC0E" w14:textId="499156B9" w:rsidR="00FA2FA5" w:rsidRPr="00FA2FA5" w:rsidRDefault="00FA2FA5" w:rsidP="00FA2FA5">
      <w:pPr>
        <w:rPr>
          <w:color w:val="000000" w:themeColor="text1"/>
        </w:rPr>
      </w:pPr>
      <w:r w:rsidRPr="00FA2FA5">
        <w:t>print</w:t>
      </w:r>
      <w:r w:rsidRPr="00FA2FA5">
        <w:rPr>
          <w:color w:val="00B050"/>
        </w:rPr>
        <w:t>("x squared is"  ,(x * x))</w:t>
      </w:r>
      <w:r>
        <w:rPr>
          <w:color w:val="00B050"/>
        </w:rPr>
        <w:t xml:space="preserve"> </w:t>
      </w:r>
      <w:r>
        <w:rPr>
          <w:color w:val="000000" w:themeColor="text1"/>
        </w:rPr>
        <w:t>#added quotation marks and parenthesis</w:t>
      </w:r>
    </w:p>
    <w:p w14:paraId="1757E737" w14:textId="4F5FB3B7" w:rsidR="00FA2FA5" w:rsidRDefault="00FA2FA5" w:rsidP="00FA2FA5">
      <w:pPr>
        <w:rPr>
          <w:color w:val="000000" w:themeColor="text1"/>
        </w:rPr>
      </w:pPr>
      <w:r w:rsidRPr="00FA2FA5">
        <w:t xml:space="preserve">xcubed = </w:t>
      </w:r>
      <w:r w:rsidRPr="00FA2FA5">
        <w:rPr>
          <w:color w:val="00B050"/>
        </w:rPr>
        <w:t>x ** 3</w:t>
      </w:r>
      <w:r>
        <w:rPr>
          <w:color w:val="00B050"/>
        </w:rPr>
        <w:t xml:space="preserve"> </w:t>
      </w:r>
      <w:r>
        <w:rPr>
          <w:color w:val="000000" w:themeColor="text1"/>
        </w:rPr>
        <w:t xml:space="preserve">#removed one asterisk </w:t>
      </w:r>
    </w:p>
    <w:p w14:paraId="657E10E2" w14:textId="77777777" w:rsidR="00593073" w:rsidRDefault="00593073" w:rsidP="00FA2FA5">
      <w:pPr>
        <w:rPr>
          <w:color w:val="2F5897" w:themeColor="text2"/>
          <w:sz w:val="28"/>
          <w:szCs w:val="28"/>
        </w:rPr>
      </w:pPr>
    </w:p>
    <w:p w14:paraId="55A1F382" w14:textId="205484F9" w:rsidR="00FA2FA5" w:rsidRPr="00FA2FA5" w:rsidRDefault="00FA2FA5" w:rsidP="00FA2FA5">
      <w:pPr>
        <w:rPr>
          <w:color w:val="2F5897" w:themeColor="text2"/>
          <w:sz w:val="28"/>
          <w:szCs w:val="28"/>
        </w:rPr>
      </w:pPr>
      <w:r>
        <w:rPr>
          <w:color w:val="2F5897" w:themeColor="text2"/>
          <w:sz w:val="28"/>
          <w:szCs w:val="28"/>
        </w:rPr>
        <w:t>Question 7:</w:t>
      </w:r>
      <w:r w:rsidRPr="00FA2FA5">
        <w:t xml:space="preserve"> </w:t>
      </w:r>
      <w:r w:rsidRPr="00FA2FA5">
        <w:rPr>
          <w:color w:val="2F5897" w:themeColor="text2"/>
          <w:sz w:val="28"/>
          <w:szCs w:val="28"/>
        </w:rPr>
        <w:t>7.</w:t>
      </w:r>
      <w:r w:rsidRPr="00FA2FA5">
        <w:rPr>
          <w:color w:val="2F5897" w:themeColor="text2"/>
          <w:sz w:val="28"/>
          <w:szCs w:val="28"/>
        </w:rPr>
        <w:tab/>
        <w:t>Find two run-time errors:</w:t>
      </w:r>
    </w:p>
    <w:p w14:paraId="4107A821" w14:textId="77777777" w:rsidR="00FA2FA5" w:rsidRPr="00FA2FA5" w:rsidRDefault="00FA2FA5" w:rsidP="00FA2FA5">
      <w:pPr>
        <w:rPr>
          <w:color w:val="2F5897" w:themeColor="text2"/>
          <w:sz w:val="28"/>
          <w:szCs w:val="28"/>
        </w:rPr>
      </w:pPr>
      <w:r w:rsidRPr="00FA2FA5">
        <w:rPr>
          <w:color w:val="2F5897" w:themeColor="text2"/>
          <w:sz w:val="28"/>
          <w:szCs w:val="28"/>
        </w:rPr>
        <w:t>from math import sqrt</w:t>
      </w:r>
    </w:p>
    <w:p w14:paraId="5DC9D506" w14:textId="77777777" w:rsidR="00FA2FA5" w:rsidRPr="00FA2FA5" w:rsidRDefault="00FA2FA5" w:rsidP="00FA2FA5">
      <w:pPr>
        <w:rPr>
          <w:color w:val="2F5897" w:themeColor="text2"/>
          <w:sz w:val="28"/>
          <w:szCs w:val="28"/>
        </w:rPr>
      </w:pPr>
      <w:r w:rsidRPr="00FA2FA5">
        <w:rPr>
          <w:color w:val="2F5897" w:themeColor="text2"/>
          <w:sz w:val="28"/>
          <w:szCs w:val="28"/>
        </w:rPr>
        <w:t>X = 2</w:t>
      </w:r>
    </w:p>
    <w:p w14:paraId="22FE3B9F" w14:textId="77777777" w:rsidR="00FA2FA5" w:rsidRPr="00FA2FA5" w:rsidRDefault="00FA2FA5" w:rsidP="00FA2FA5">
      <w:pPr>
        <w:rPr>
          <w:color w:val="2F5897" w:themeColor="text2"/>
          <w:sz w:val="28"/>
          <w:szCs w:val="28"/>
        </w:rPr>
      </w:pPr>
      <w:r w:rsidRPr="00FA2FA5">
        <w:rPr>
          <w:color w:val="2F5897" w:themeColor="text2"/>
          <w:sz w:val="28"/>
          <w:szCs w:val="28"/>
        </w:rPr>
        <w:t>Y = 4</w:t>
      </w:r>
    </w:p>
    <w:p w14:paraId="0E420095" w14:textId="77777777" w:rsidR="00FA2FA5" w:rsidRPr="00FA2FA5" w:rsidRDefault="00FA2FA5" w:rsidP="00FA2FA5">
      <w:pPr>
        <w:rPr>
          <w:color w:val="2F5897" w:themeColor="text2"/>
          <w:sz w:val="28"/>
          <w:szCs w:val="28"/>
        </w:rPr>
      </w:pPr>
      <w:r w:rsidRPr="00FA2FA5">
        <w:rPr>
          <w:color w:val="2F5897" w:themeColor="text2"/>
          <w:sz w:val="28"/>
          <w:szCs w:val="28"/>
        </w:rPr>
        <w:t>print(“The product of “, x, “and”, y, “is”, x + y)</w:t>
      </w:r>
    </w:p>
    <w:p w14:paraId="257E5F28" w14:textId="0BB3F830" w:rsidR="00FA2FA5" w:rsidRDefault="00FA2FA5" w:rsidP="00FA2FA5">
      <w:pPr>
        <w:rPr>
          <w:color w:val="2F5897" w:themeColor="text2"/>
          <w:sz w:val="28"/>
          <w:szCs w:val="28"/>
        </w:rPr>
      </w:pPr>
      <w:r w:rsidRPr="00FA2FA5">
        <w:rPr>
          <w:color w:val="2F5897" w:themeColor="text2"/>
          <w:sz w:val="28"/>
          <w:szCs w:val="28"/>
        </w:rPr>
        <w:t>print(“The root of their difference is “, sqrt(x – y))</w:t>
      </w:r>
    </w:p>
    <w:p w14:paraId="708A221D" w14:textId="77777777" w:rsidR="00974E59" w:rsidRDefault="00974E59" w:rsidP="00974E59">
      <w:pPr>
        <w:rPr>
          <w:color w:val="2F5897" w:themeColor="text2"/>
          <w:sz w:val="28"/>
          <w:szCs w:val="28"/>
        </w:rPr>
      </w:pPr>
    </w:p>
    <w:p w14:paraId="6E1E6045" w14:textId="287D78A5" w:rsidR="00974E59" w:rsidRPr="00974E59" w:rsidRDefault="00974E59" w:rsidP="00974E59">
      <w:r w:rsidRPr="00974E59">
        <w:lastRenderedPageBreak/>
        <w:t>import math</w:t>
      </w:r>
    </w:p>
    <w:p w14:paraId="1E603C24" w14:textId="77777777" w:rsidR="00974E59" w:rsidRPr="00974E59" w:rsidRDefault="00974E59" w:rsidP="00974E59">
      <w:r w:rsidRPr="00974E59">
        <w:t>X = 2</w:t>
      </w:r>
    </w:p>
    <w:p w14:paraId="6CEFFB54" w14:textId="77777777" w:rsidR="00974E59" w:rsidRPr="00974E59" w:rsidRDefault="00974E59" w:rsidP="00974E59">
      <w:r w:rsidRPr="00974E59">
        <w:t>Y = 4</w:t>
      </w:r>
    </w:p>
    <w:p w14:paraId="4D89C5F1" w14:textId="77777777" w:rsidR="00974E59" w:rsidRPr="00974E59" w:rsidRDefault="00974E59" w:rsidP="00974E59">
      <w:pPr>
        <w:rPr>
          <w:color w:val="00B050"/>
        </w:rPr>
      </w:pPr>
      <w:r w:rsidRPr="00974E59">
        <w:rPr>
          <w:color w:val="00B050"/>
        </w:rPr>
        <w:t>print("The product of ", X, "and", Y, "is", X + Y)</w:t>
      </w:r>
    </w:p>
    <w:p w14:paraId="397B9547" w14:textId="77777777" w:rsidR="00974E59" w:rsidRPr="00974E59" w:rsidRDefault="00974E59" w:rsidP="00974E59"/>
    <w:p w14:paraId="4C42D75A" w14:textId="5CDE6D8C" w:rsidR="00974E59" w:rsidRDefault="00974E59" w:rsidP="00974E59">
      <w:pPr>
        <w:rPr>
          <w:color w:val="00B050"/>
        </w:rPr>
      </w:pPr>
      <w:r w:rsidRPr="00974E59">
        <w:t xml:space="preserve">print("The root of their difference is ", </w:t>
      </w:r>
      <w:r w:rsidRPr="00974E59">
        <w:rPr>
          <w:color w:val="00B050"/>
        </w:rPr>
        <w:t>math.sqrt(Y - X))</w:t>
      </w:r>
    </w:p>
    <w:p w14:paraId="5C1D71F8" w14:textId="24539877" w:rsidR="00974E59" w:rsidRDefault="00974E59" w:rsidP="00974E59">
      <w:pPr>
        <w:rPr>
          <w:color w:val="00B050"/>
        </w:rPr>
      </w:pPr>
    </w:p>
    <w:p w14:paraId="561624EC" w14:textId="63E2DD52" w:rsidR="00452B60" w:rsidRPr="00452B60" w:rsidRDefault="00974E59" w:rsidP="00452B60">
      <w:pPr>
        <w:rPr>
          <w:color w:val="2F5897" w:themeColor="text2"/>
          <w:sz w:val="28"/>
          <w:szCs w:val="28"/>
        </w:rPr>
      </w:pPr>
      <w:r>
        <w:rPr>
          <w:color w:val="2F5897" w:themeColor="text2"/>
          <w:sz w:val="28"/>
          <w:szCs w:val="28"/>
        </w:rPr>
        <w:t>Question 8</w:t>
      </w:r>
      <w:r w:rsidRPr="00452B60">
        <w:rPr>
          <w:color w:val="2F5897" w:themeColor="text2"/>
          <w:sz w:val="28"/>
          <w:szCs w:val="28"/>
        </w:rPr>
        <w:t>:</w:t>
      </w:r>
      <w:r w:rsidR="00452B60" w:rsidRPr="00452B60">
        <w:rPr>
          <w:color w:val="2F5897" w:themeColor="text2"/>
          <w:sz w:val="28"/>
          <w:szCs w:val="28"/>
        </w:rPr>
        <w:t xml:space="preserve"> Write statements to prompt user for their name and age</w:t>
      </w:r>
    </w:p>
    <w:p w14:paraId="2A93655A" w14:textId="77777777" w:rsidR="00452B60" w:rsidRPr="00452B60" w:rsidRDefault="00452B60" w:rsidP="00452B60">
      <w:pPr>
        <w:rPr>
          <w:color w:val="2F5897" w:themeColor="text2"/>
          <w:sz w:val="28"/>
          <w:szCs w:val="28"/>
        </w:rPr>
      </w:pPr>
      <w:r w:rsidRPr="00452B60">
        <w:rPr>
          <w:color w:val="2F5897" w:themeColor="text2"/>
          <w:sz w:val="28"/>
          <w:szCs w:val="28"/>
        </w:rPr>
        <w:t>Write a print statement to output:</w:t>
      </w:r>
    </w:p>
    <w:p w14:paraId="360CC487" w14:textId="0FA09E77" w:rsidR="00974E59" w:rsidRDefault="00452B60" w:rsidP="00452B60">
      <w:pPr>
        <w:rPr>
          <w:color w:val="2F5897" w:themeColor="text2"/>
          <w:sz w:val="28"/>
          <w:szCs w:val="28"/>
        </w:rPr>
      </w:pPr>
      <w:r w:rsidRPr="00452B60">
        <w:rPr>
          <w:color w:val="2F5897" w:themeColor="text2"/>
          <w:sz w:val="28"/>
          <w:szCs w:val="28"/>
        </w:rPr>
        <w:t>Hello ____, next year you will be ____ years old!</w:t>
      </w:r>
    </w:p>
    <w:p w14:paraId="77B6CF8D" w14:textId="6F9EBDA8" w:rsidR="00452B60" w:rsidRPr="00452B60" w:rsidRDefault="00452B60" w:rsidP="00452B60">
      <w:pPr>
        <w:rPr>
          <w:color w:val="000000" w:themeColor="text1"/>
        </w:rPr>
      </w:pPr>
      <w:r w:rsidRPr="00452B60">
        <w:rPr>
          <w:color w:val="000000" w:themeColor="text1"/>
        </w:rPr>
        <w:t>my_name = input("Enter your name")</w:t>
      </w:r>
    </w:p>
    <w:p w14:paraId="3B455B05" w14:textId="77777777" w:rsidR="00452B60" w:rsidRPr="00452B60" w:rsidRDefault="00452B60" w:rsidP="00452B60">
      <w:pPr>
        <w:rPr>
          <w:color w:val="000000" w:themeColor="text1"/>
        </w:rPr>
      </w:pPr>
      <w:r w:rsidRPr="00452B60">
        <w:rPr>
          <w:color w:val="000000" w:themeColor="text1"/>
        </w:rPr>
        <w:t>your_age = input("Enter your age next year")</w:t>
      </w:r>
    </w:p>
    <w:p w14:paraId="3ADB43AB" w14:textId="2729964D" w:rsidR="00974E59" w:rsidRDefault="00452B60" w:rsidP="00452B60">
      <w:pPr>
        <w:rPr>
          <w:color w:val="000000" w:themeColor="text1"/>
        </w:rPr>
      </w:pPr>
      <w:r w:rsidRPr="00452B60">
        <w:rPr>
          <w:color w:val="000000" w:themeColor="text1"/>
        </w:rPr>
        <w:t>print("Hello " + my_name + " ,Next year you will be " + your_age + " years old!")</w:t>
      </w:r>
    </w:p>
    <w:p w14:paraId="0177D53A" w14:textId="33B95488" w:rsidR="001E6AE8" w:rsidRPr="001E6AE8" w:rsidRDefault="001E6AE8" w:rsidP="00452B60">
      <w:pPr>
        <w:rPr>
          <w:color w:val="2F5897" w:themeColor="text2"/>
          <w:sz w:val="28"/>
          <w:szCs w:val="28"/>
        </w:rPr>
      </w:pPr>
    </w:p>
    <w:p w14:paraId="04EB9041" w14:textId="77777777" w:rsidR="001E6AE8" w:rsidRDefault="001E6AE8" w:rsidP="001E6AE8">
      <w:pPr>
        <w:rPr>
          <w:color w:val="2F5897" w:themeColor="text2"/>
          <w:sz w:val="28"/>
          <w:szCs w:val="28"/>
        </w:rPr>
      </w:pPr>
    </w:p>
    <w:p w14:paraId="45614FEC" w14:textId="77777777" w:rsidR="001E6AE8" w:rsidRDefault="001E6AE8" w:rsidP="001E6AE8">
      <w:pPr>
        <w:rPr>
          <w:color w:val="2F5897" w:themeColor="text2"/>
          <w:sz w:val="28"/>
          <w:szCs w:val="28"/>
        </w:rPr>
      </w:pPr>
    </w:p>
    <w:p w14:paraId="210C08E5" w14:textId="77777777" w:rsidR="001E6AE8" w:rsidRDefault="001E6AE8" w:rsidP="001E6AE8">
      <w:pPr>
        <w:rPr>
          <w:color w:val="2F5897" w:themeColor="text2"/>
          <w:sz w:val="28"/>
          <w:szCs w:val="28"/>
        </w:rPr>
      </w:pPr>
    </w:p>
    <w:p w14:paraId="5140C095" w14:textId="444B8A78" w:rsidR="001E6AE8" w:rsidRPr="001E6AE8" w:rsidRDefault="001E6AE8" w:rsidP="001E6AE8">
      <w:pPr>
        <w:rPr>
          <w:color w:val="2F5897" w:themeColor="text2"/>
          <w:sz w:val="28"/>
          <w:szCs w:val="28"/>
        </w:rPr>
      </w:pPr>
      <w:r w:rsidRPr="001E6AE8">
        <w:rPr>
          <w:color w:val="2F5897" w:themeColor="text2"/>
          <w:sz w:val="28"/>
          <w:szCs w:val="28"/>
        </w:rPr>
        <w:t>Question 9:</w:t>
      </w:r>
      <w:r w:rsidRPr="001E6AE8">
        <w:t xml:space="preserve"> </w:t>
      </w:r>
      <w:r w:rsidRPr="001E6AE8">
        <w:rPr>
          <w:color w:val="2F5897" w:themeColor="text2"/>
          <w:sz w:val="28"/>
          <w:szCs w:val="28"/>
        </w:rPr>
        <w:t>Given that radius is 2 and area is calculated as 12.5678, use string format operators to print the values of the variables radius and area so that the output looks like this:</w:t>
      </w:r>
    </w:p>
    <w:p w14:paraId="3C2903D9" w14:textId="2D2AB9BC" w:rsidR="001E6AE8" w:rsidRPr="001E6AE8" w:rsidRDefault="001E6AE8" w:rsidP="001E6AE8">
      <w:pPr>
        <w:rPr>
          <w:color w:val="2F5897" w:themeColor="text2"/>
          <w:sz w:val="28"/>
          <w:szCs w:val="28"/>
        </w:rPr>
      </w:pPr>
      <w:r>
        <w:rPr>
          <w:color w:val="2F5897" w:themeColor="text2"/>
          <w:sz w:val="28"/>
          <w:szCs w:val="28"/>
        </w:rPr>
        <w:t>Radius is:</w:t>
      </w:r>
      <w:r w:rsidRPr="001E6AE8">
        <w:rPr>
          <w:color w:val="2F5897" w:themeColor="text2"/>
          <w:sz w:val="28"/>
          <w:szCs w:val="28"/>
        </w:rPr>
        <w:t xml:space="preserve"> 2</w:t>
      </w:r>
    </w:p>
    <w:p w14:paraId="67ECB906" w14:textId="7A2DE5CD" w:rsidR="001E6AE8" w:rsidRDefault="001E6AE8" w:rsidP="001E6AE8">
      <w:pPr>
        <w:rPr>
          <w:color w:val="2F5897" w:themeColor="text2"/>
          <w:sz w:val="28"/>
          <w:szCs w:val="28"/>
        </w:rPr>
      </w:pPr>
      <w:r>
        <w:rPr>
          <w:color w:val="2F5897" w:themeColor="text2"/>
          <w:sz w:val="28"/>
          <w:szCs w:val="28"/>
        </w:rPr>
        <w:t xml:space="preserve">Area is: </w:t>
      </w:r>
      <w:r w:rsidRPr="001E6AE8">
        <w:rPr>
          <w:color w:val="2F5897" w:themeColor="text2"/>
          <w:sz w:val="28"/>
          <w:szCs w:val="28"/>
        </w:rPr>
        <w:t>12.57</w:t>
      </w:r>
    </w:p>
    <w:p w14:paraId="4DD5EBD9" w14:textId="77777777" w:rsidR="001E6AE8" w:rsidRPr="001E6AE8" w:rsidRDefault="001E6AE8" w:rsidP="001E6AE8">
      <w:pPr>
        <w:rPr>
          <w:color w:val="000000" w:themeColor="text1"/>
        </w:rPr>
      </w:pPr>
    </w:p>
    <w:p w14:paraId="43B2581F" w14:textId="77777777" w:rsidR="001E6AE8" w:rsidRPr="001E6AE8" w:rsidRDefault="001E6AE8" w:rsidP="001E6AE8">
      <w:pPr>
        <w:rPr>
          <w:color w:val="000000" w:themeColor="text1"/>
        </w:rPr>
      </w:pPr>
      <w:r w:rsidRPr="001E6AE8">
        <w:rPr>
          <w:color w:val="000000" w:themeColor="text1"/>
        </w:rPr>
        <w:t>radius = int(input("Enter the Radius of your circle: "))</w:t>
      </w:r>
    </w:p>
    <w:p w14:paraId="2BEB74C8" w14:textId="77777777" w:rsidR="001E6AE8" w:rsidRPr="001E6AE8" w:rsidRDefault="001E6AE8" w:rsidP="001E6AE8">
      <w:pPr>
        <w:rPr>
          <w:color w:val="000000" w:themeColor="text1"/>
        </w:rPr>
      </w:pPr>
      <w:r w:rsidRPr="001E6AE8">
        <w:rPr>
          <w:color w:val="000000" w:themeColor="text1"/>
        </w:rPr>
        <w:t>x = 3.14</w:t>
      </w:r>
    </w:p>
    <w:p w14:paraId="02EBD621" w14:textId="77777777" w:rsidR="001E6AE8" w:rsidRPr="001E6AE8" w:rsidRDefault="001E6AE8" w:rsidP="001E6AE8">
      <w:pPr>
        <w:rPr>
          <w:color w:val="000000" w:themeColor="text1"/>
        </w:rPr>
      </w:pPr>
      <w:r w:rsidRPr="001E6AE8">
        <w:rPr>
          <w:color w:val="000000" w:themeColor="text1"/>
        </w:rPr>
        <w:t>pi = x</w:t>
      </w:r>
    </w:p>
    <w:p w14:paraId="2C826FAE" w14:textId="77777777" w:rsidR="001E6AE8" w:rsidRPr="001E6AE8" w:rsidRDefault="001E6AE8" w:rsidP="001E6AE8">
      <w:pPr>
        <w:rPr>
          <w:color w:val="000000" w:themeColor="text1"/>
        </w:rPr>
      </w:pPr>
      <w:r w:rsidRPr="001E6AE8">
        <w:rPr>
          <w:color w:val="000000" w:themeColor="text1"/>
        </w:rPr>
        <w:t>area = pi * (radius ** 2)</w:t>
      </w:r>
    </w:p>
    <w:p w14:paraId="0586A640" w14:textId="17FA3BA5" w:rsidR="00974E59" w:rsidRDefault="001E6AE8" w:rsidP="001E6AE8">
      <w:pPr>
        <w:rPr>
          <w:color w:val="000000" w:themeColor="text1"/>
        </w:rPr>
      </w:pPr>
      <w:r w:rsidRPr="001E6AE8">
        <w:rPr>
          <w:color w:val="000000" w:themeColor="text1"/>
        </w:rPr>
        <w:t>print ("The area of a circle is:\t%.2f" %area)</w:t>
      </w:r>
    </w:p>
    <w:p w14:paraId="75CEEA80" w14:textId="41686C2E" w:rsidR="001E6AE8" w:rsidRDefault="001E6AE8" w:rsidP="001E6AE8">
      <w:pPr>
        <w:rPr>
          <w:color w:val="000000" w:themeColor="text1"/>
        </w:rPr>
      </w:pPr>
      <w:r>
        <w:rPr>
          <w:color w:val="000000" w:themeColor="text1"/>
        </w:rPr>
        <w:t>#enter 2 as radius</w:t>
      </w:r>
    </w:p>
    <w:p w14:paraId="2B8790E9" w14:textId="47BF5D90" w:rsidR="001E6AE8" w:rsidRPr="001E6AE8" w:rsidRDefault="001E6AE8" w:rsidP="001E6AE8">
      <w:pPr>
        <w:rPr>
          <w:color w:val="2F5897" w:themeColor="text2"/>
          <w:sz w:val="28"/>
          <w:szCs w:val="28"/>
        </w:rPr>
      </w:pPr>
      <w:r>
        <w:rPr>
          <w:color w:val="2F5897" w:themeColor="text2"/>
          <w:sz w:val="28"/>
          <w:szCs w:val="28"/>
        </w:rPr>
        <w:t>Question 10:</w:t>
      </w:r>
      <w:r w:rsidRPr="001E6AE8">
        <w:t xml:space="preserve"> </w:t>
      </w:r>
      <w:r w:rsidRPr="001E6AE8">
        <w:rPr>
          <w:color w:val="2F5897" w:themeColor="text2"/>
          <w:sz w:val="28"/>
          <w:szCs w:val="28"/>
        </w:rPr>
        <w:t>What are the values of the following expressions, assuming that p is 17 and q is 18?</w:t>
      </w:r>
    </w:p>
    <w:p w14:paraId="0ACF171C" w14:textId="77777777" w:rsidR="001E6AE8" w:rsidRPr="001E6AE8" w:rsidRDefault="001E6AE8" w:rsidP="001E6AE8">
      <w:pPr>
        <w:rPr>
          <w:color w:val="2F5897" w:themeColor="text2"/>
          <w:sz w:val="28"/>
          <w:szCs w:val="28"/>
        </w:rPr>
      </w:pPr>
      <w:r w:rsidRPr="001E6AE8">
        <w:rPr>
          <w:color w:val="2F5897" w:themeColor="text2"/>
          <w:sz w:val="28"/>
          <w:szCs w:val="28"/>
        </w:rPr>
        <w:t>i.</w:t>
      </w:r>
      <w:r w:rsidRPr="001E6AE8">
        <w:rPr>
          <w:color w:val="2F5897" w:themeColor="text2"/>
          <w:sz w:val="28"/>
          <w:szCs w:val="28"/>
        </w:rPr>
        <w:tab/>
        <w:t>p // 10 + p % 10</w:t>
      </w:r>
    </w:p>
    <w:p w14:paraId="45B64631" w14:textId="77777777" w:rsidR="001E6AE8" w:rsidRPr="001E6AE8" w:rsidRDefault="001E6AE8" w:rsidP="001E6AE8">
      <w:pPr>
        <w:rPr>
          <w:color w:val="2F5897" w:themeColor="text2"/>
          <w:sz w:val="28"/>
          <w:szCs w:val="28"/>
        </w:rPr>
      </w:pPr>
      <w:r w:rsidRPr="001E6AE8">
        <w:rPr>
          <w:color w:val="2F5897" w:themeColor="text2"/>
          <w:sz w:val="28"/>
          <w:szCs w:val="28"/>
        </w:rPr>
        <w:t>ii.</w:t>
      </w:r>
      <w:r w:rsidRPr="001E6AE8">
        <w:rPr>
          <w:color w:val="2F5897" w:themeColor="text2"/>
          <w:sz w:val="28"/>
          <w:szCs w:val="28"/>
        </w:rPr>
        <w:tab/>
        <w:t>p % 2  + q % 2</w:t>
      </w:r>
    </w:p>
    <w:p w14:paraId="7CAFA867" w14:textId="77777777" w:rsidR="001E6AE8" w:rsidRPr="001E6AE8" w:rsidRDefault="001E6AE8" w:rsidP="001E6AE8">
      <w:pPr>
        <w:rPr>
          <w:color w:val="2F5897" w:themeColor="text2"/>
          <w:sz w:val="28"/>
          <w:szCs w:val="28"/>
        </w:rPr>
      </w:pPr>
      <w:r w:rsidRPr="001E6AE8">
        <w:rPr>
          <w:color w:val="2F5897" w:themeColor="text2"/>
          <w:sz w:val="28"/>
          <w:szCs w:val="28"/>
        </w:rPr>
        <w:t>iii.</w:t>
      </w:r>
      <w:r w:rsidRPr="001E6AE8">
        <w:rPr>
          <w:color w:val="2F5897" w:themeColor="text2"/>
          <w:sz w:val="28"/>
          <w:szCs w:val="28"/>
        </w:rPr>
        <w:tab/>
        <w:t>(p + q) // 2</w:t>
      </w:r>
    </w:p>
    <w:p w14:paraId="596965E9" w14:textId="13AF2261" w:rsidR="001E6AE8" w:rsidRDefault="001E6AE8" w:rsidP="001E6AE8">
      <w:pPr>
        <w:rPr>
          <w:color w:val="2F5897" w:themeColor="text2"/>
          <w:sz w:val="28"/>
          <w:szCs w:val="28"/>
        </w:rPr>
      </w:pPr>
      <w:r w:rsidRPr="001E6AE8">
        <w:rPr>
          <w:color w:val="2F5897" w:themeColor="text2"/>
          <w:sz w:val="28"/>
          <w:szCs w:val="28"/>
        </w:rPr>
        <w:t>iv.</w:t>
      </w:r>
      <w:r w:rsidRPr="001E6AE8">
        <w:rPr>
          <w:color w:val="2F5897" w:themeColor="text2"/>
          <w:sz w:val="28"/>
          <w:szCs w:val="28"/>
        </w:rPr>
        <w:tab/>
        <w:t>(p + q) / 2.0</w:t>
      </w:r>
    </w:p>
    <w:p w14:paraId="40C6A819" w14:textId="183FDF6E" w:rsidR="001E6AE8" w:rsidRPr="001E6AE8" w:rsidRDefault="001E6AE8" w:rsidP="001E6AE8">
      <w:pPr>
        <w:rPr>
          <w:color w:val="000000" w:themeColor="text1"/>
          <w:sz w:val="28"/>
          <w:szCs w:val="28"/>
        </w:rPr>
      </w:pPr>
      <w:r w:rsidRPr="001E6AE8">
        <w:rPr>
          <w:color w:val="000000" w:themeColor="text1"/>
          <w:sz w:val="28"/>
          <w:szCs w:val="28"/>
        </w:rPr>
        <w:t>Assuming that p=17 and q=18</w:t>
      </w:r>
      <w:r>
        <w:rPr>
          <w:color w:val="000000" w:themeColor="text1"/>
          <w:sz w:val="28"/>
          <w:szCs w:val="28"/>
        </w:rPr>
        <w:t xml:space="preserve"> the answers are the following</w:t>
      </w:r>
    </w:p>
    <w:p w14:paraId="749A48D4" w14:textId="49B7F4CD" w:rsidR="001E6AE8" w:rsidRPr="001E6AE8" w:rsidRDefault="001E6AE8" w:rsidP="001E6AE8">
      <w:pPr>
        <w:pStyle w:val="ListParagraph"/>
        <w:numPr>
          <w:ilvl w:val="0"/>
          <w:numId w:val="4"/>
        </w:numPr>
        <w:rPr>
          <w:color w:val="000000" w:themeColor="text1"/>
          <w:sz w:val="28"/>
          <w:szCs w:val="28"/>
        </w:rPr>
      </w:pPr>
      <w:r w:rsidRPr="001E6AE8">
        <w:rPr>
          <w:color w:val="000000" w:themeColor="text1"/>
          <w:sz w:val="28"/>
          <w:szCs w:val="28"/>
        </w:rPr>
        <w:t>= 8</w:t>
      </w:r>
    </w:p>
    <w:p w14:paraId="68ADCEBF" w14:textId="1E176B78" w:rsidR="001E6AE8" w:rsidRPr="001E6AE8" w:rsidRDefault="001E6AE8" w:rsidP="001E6AE8">
      <w:pPr>
        <w:pStyle w:val="ListParagraph"/>
        <w:numPr>
          <w:ilvl w:val="0"/>
          <w:numId w:val="4"/>
        </w:numPr>
        <w:rPr>
          <w:color w:val="000000" w:themeColor="text1"/>
          <w:sz w:val="28"/>
          <w:szCs w:val="28"/>
        </w:rPr>
      </w:pPr>
      <w:r w:rsidRPr="001E6AE8">
        <w:rPr>
          <w:color w:val="000000" w:themeColor="text1"/>
          <w:sz w:val="28"/>
          <w:szCs w:val="28"/>
        </w:rPr>
        <w:t>=1</w:t>
      </w:r>
    </w:p>
    <w:p w14:paraId="0382956B" w14:textId="043C1C24" w:rsidR="001E6AE8" w:rsidRPr="001E6AE8" w:rsidRDefault="001E6AE8" w:rsidP="001E6AE8">
      <w:pPr>
        <w:pStyle w:val="ListParagraph"/>
        <w:numPr>
          <w:ilvl w:val="0"/>
          <w:numId w:val="4"/>
        </w:numPr>
        <w:rPr>
          <w:color w:val="000000" w:themeColor="text1"/>
          <w:sz w:val="28"/>
          <w:szCs w:val="28"/>
        </w:rPr>
      </w:pPr>
      <w:r w:rsidRPr="001E6AE8">
        <w:rPr>
          <w:color w:val="000000" w:themeColor="text1"/>
          <w:sz w:val="28"/>
          <w:szCs w:val="28"/>
        </w:rPr>
        <w:t>=17</w:t>
      </w:r>
    </w:p>
    <w:p w14:paraId="11103E7D" w14:textId="0F3D4325" w:rsidR="001E6AE8" w:rsidRPr="001E6AE8" w:rsidRDefault="001E6AE8" w:rsidP="001E6AE8">
      <w:pPr>
        <w:pStyle w:val="ListParagraph"/>
        <w:numPr>
          <w:ilvl w:val="0"/>
          <w:numId w:val="4"/>
        </w:numPr>
        <w:rPr>
          <w:color w:val="000000" w:themeColor="text1"/>
          <w:sz w:val="28"/>
          <w:szCs w:val="28"/>
        </w:rPr>
      </w:pPr>
      <w:r w:rsidRPr="001E6AE8">
        <w:rPr>
          <w:color w:val="000000" w:themeColor="text1"/>
          <w:sz w:val="28"/>
          <w:szCs w:val="28"/>
        </w:rPr>
        <w:t>=17.5</w:t>
      </w:r>
    </w:p>
    <w:p w14:paraId="5E0AEFFC" w14:textId="30EC84DA" w:rsidR="001E6AE8" w:rsidRPr="001E6AE8" w:rsidRDefault="001E6AE8" w:rsidP="001E6AE8">
      <w:pPr>
        <w:rPr>
          <w:color w:val="2F5897" w:themeColor="text2"/>
          <w:sz w:val="28"/>
          <w:szCs w:val="28"/>
        </w:rPr>
      </w:pPr>
    </w:p>
    <w:p w14:paraId="3D100324" w14:textId="77777777" w:rsidR="003E69B3" w:rsidRPr="003E69B3" w:rsidRDefault="003E69B3" w:rsidP="003E69B3">
      <w:pPr>
        <w:rPr>
          <w:color w:val="000000" w:themeColor="text1"/>
        </w:rPr>
      </w:pPr>
    </w:p>
    <w:p w14:paraId="4EE96DA8" w14:textId="77777777" w:rsidR="003E69B3" w:rsidRPr="003E69B3" w:rsidRDefault="003E69B3" w:rsidP="003E69B3"/>
    <w:p w14:paraId="59BA45A2" w14:textId="77777777" w:rsidR="00CD211E" w:rsidRPr="00CD211E" w:rsidRDefault="00CD211E" w:rsidP="00CD211E">
      <w:pPr>
        <w:rPr>
          <w:color w:val="92D050"/>
        </w:rPr>
      </w:pPr>
    </w:p>
    <w:p w14:paraId="6B320A03" w14:textId="77777777" w:rsidR="00B2656D" w:rsidRDefault="00B2656D" w:rsidP="00FE4316"/>
    <w:p w14:paraId="79B6FB5D" w14:textId="738DD3F4" w:rsidR="00B2656D" w:rsidRPr="00F64288" w:rsidRDefault="00F64288" w:rsidP="00FE4316">
      <w:pPr>
        <w:rPr>
          <w:b/>
          <w:color w:val="2F5897" w:themeColor="text2"/>
          <w:sz w:val="28"/>
          <w:szCs w:val="28"/>
          <w:u w:val="single"/>
        </w:rPr>
      </w:pPr>
      <w:r w:rsidRPr="00F64288">
        <w:rPr>
          <w:b/>
          <w:color w:val="2F5897" w:themeColor="text2"/>
          <w:sz w:val="28"/>
          <w:szCs w:val="28"/>
          <w:u w:val="single"/>
        </w:rPr>
        <w:lastRenderedPageBreak/>
        <w:t>Week 5:</w:t>
      </w:r>
    </w:p>
    <w:p w14:paraId="6BE87AB9" w14:textId="3B842575" w:rsidR="00F64288" w:rsidRPr="00F64288" w:rsidRDefault="00F64288" w:rsidP="00F64288">
      <w:pPr>
        <w:rPr>
          <w:color w:val="2F5897" w:themeColor="text2"/>
          <w:sz w:val="28"/>
          <w:szCs w:val="28"/>
          <w:u w:val="single"/>
        </w:rPr>
      </w:pPr>
      <w:r w:rsidRPr="00F64288">
        <w:rPr>
          <w:b/>
          <w:color w:val="2F5897" w:themeColor="text2"/>
          <w:sz w:val="28"/>
          <w:szCs w:val="28"/>
        </w:rPr>
        <w:t>Question1:</w:t>
      </w:r>
      <w:r>
        <w:rPr>
          <w:color w:val="2F5897" w:themeColor="text2"/>
          <w:sz w:val="28"/>
          <w:szCs w:val="28"/>
        </w:rPr>
        <w:t xml:space="preserve"> </w:t>
      </w:r>
      <w:r w:rsidRPr="00F64288">
        <w:rPr>
          <w:color w:val="2F5897" w:themeColor="text2"/>
          <w:sz w:val="28"/>
          <w:szCs w:val="28"/>
          <w:u w:val="single"/>
        </w:rPr>
        <w:t>Which of the following conditions are true, if a = 13 and b = 14 ?</w:t>
      </w:r>
    </w:p>
    <w:p w14:paraId="63204DAF" w14:textId="13508BB9" w:rsidR="00F64288" w:rsidRPr="00F64288" w:rsidRDefault="00F64288" w:rsidP="00F64288">
      <w:pPr>
        <w:rPr>
          <w:color w:val="2F5897" w:themeColor="text2"/>
          <w:sz w:val="28"/>
          <w:szCs w:val="28"/>
        </w:rPr>
      </w:pPr>
      <w:r w:rsidRPr="00F64288">
        <w:rPr>
          <w:color w:val="2F5897" w:themeColor="text2"/>
          <w:sz w:val="28"/>
          <w:szCs w:val="28"/>
        </w:rPr>
        <w:t>a)</w:t>
      </w:r>
      <w:r w:rsidRPr="00F64288">
        <w:rPr>
          <w:color w:val="2F5897" w:themeColor="text2"/>
          <w:sz w:val="28"/>
          <w:szCs w:val="28"/>
        </w:rPr>
        <w:tab/>
        <w:t xml:space="preserve">a + 1 &lt;= b  </w:t>
      </w:r>
    </w:p>
    <w:p w14:paraId="695120B7" w14:textId="77777777" w:rsidR="00F64288" w:rsidRPr="00F64288" w:rsidRDefault="00F64288" w:rsidP="00F64288">
      <w:pPr>
        <w:rPr>
          <w:color w:val="2F5897" w:themeColor="text2"/>
          <w:sz w:val="28"/>
          <w:szCs w:val="28"/>
        </w:rPr>
      </w:pPr>
      <w:r w:rsidRPr="00F64288">
        <w:rPr>
          <w:color w:val="2F5897" w:themeColor="text2"/>
          <w:sz w:val="28"/>
          <w:szCs w:val="28"/>
        </w:rPr>
        <w:t>b)</w:t>
      </w:r>
      <w:r w:rsidRPr="00F64288">
        <w:rPr>
          <w:color w:val="2F5897" w:themeColor="text2"/>
          <w:sz w:val="28"/>
          <w:szCs w:val="28"/>
        </w:rPr>
        <w:tab/>
        <w:t xml:space="preserve">a + 1 &gt;= b </w:t>
      </w:r>
    </w:p>
    <w:p w14:paraId="23091D8C" w14:textId="0F271B8C" w:rsidR="00F64288" w:rsidRDefault="00F64288" w:rsidP="00F64288">
      <w:pPr>
        <w:rPr>
          <w:color w:val="2F5897" w:themeColor="text2"/>
          <w:sz w:val="28"/>
          <w:szCs w:val="28"/>
        </w:rPr>
      </w:pPr>
      <w:r w:rsidRPr="00F64288">
        <w:rPr>
          <w:color w:val="2F5897" w:themeColor="text2"/>
          <w:sz w:val="28"/>
          <w:szCs w:val="28"/>
        </w:rPr>
        <w:t>c)</w:t>
      </w:r>
      <w:r w:rsidRPr="00F64288">
        <w:rPr>
          <w:color w:val="2F5897" w:themeColor="text2"/>
          <w:sz w:val="28"/>
          <w:szCs w:val="28"/>
        </w:rPr>
        <w:tab/>
        <w:t>a + 1 != b</w:t>
      </w:r>
    </w:p>
    <w:p w14:paraId="6A58758A" w14:textId="4140D873" w:rsidR="00F64288" w:rsidRDefault="00F64288" w:rsidP="00F64288"/>
    <w:p w14:paraId="6FBC8752" w14:textId="2C82B425" w:rsidR="00F64288" w:rsidRDefault="00F64288" w:rsidP="00F64288">
      <w:pPr>
        <w:pStyle w:val="ListParagraph"/>
        <w:numPr>
          <w:ilvl w:val="0"/>
          <w:numId w:val="5"/>
        </w:numPr>
      </w:pPr>
      <w:r>
        <w:t>14 &lt;= 14 &gt;&gt;&gt; True</w:t>
      </w:r>
    </w:p>
    <w:p w14:paraId="2D45B533" w14:textId="5B582DA5" w:rsidR="00F64288" w:rsidRDefault="00F64288" w:rsidP="00F64288">
      <w:pPr>
        <w:pStyle w:val="ListParagraph"/>
        <w:numPr>
          <w:ilvl w:val="0"/>
          <w:numId w:val="5"/>
        </w:numPr>
      </w:pPr>
      <w:r>
        <w:t>14 &gt;= 14 &gt;&gt;&gt; True</w:t>
      </w:r>
    </w:p>
    <w:p w14:paraId="20834D0B" w14:textId="06853CDF" w:rsidR="00F64288" w:rsidRDefault="00F64288" w:rsidP="00F64288">
      <w:pPr>
        <w:pStyle w:val="ListParagraph"/>
        <w:numPr>
          <w:ilvl w:val="0"/>
          <w:numId w:val="5"/>
        </w:numPr>
      </w:pPr>
      <w:r>
        <w:t>14 != 14 &gt;&gt;&gt; False</w:t>
      </w:r>
    </w:p>
    <w:p w14:paraId="407CF98C" w14:textId="71AB3EC8" w:rsidR="00F64288" w:rsidRDefault="00F64288" w:rsidP="00F64288"/>
    <w:p w14:paraId="13DF6FE6" w14:textId="3417EC56" w:rsidR="00F64288" w:rsidRPr="00F64288" w:rsidRDefault="00F64288" w:rsidP="00F64288">
      <w:pPr>
        <w:rPr>
          <w:color w:val="2F5897" w:themeColor="text2"/>
          <w:sz w:val="28"/>
          <w:szCs w:val="28"/>
          <w:u w:val="single"/>
        </w:rPr>
      </w:pPr>
      <w:r w:rsidRPr="00F64288">
        <w:rPr>
          <w:b/>
          <w:color w:val="2F5897" w:themeColor="text2"/>
          <w:sz w:val="28"/>
          <w:szCs w:val="28"/>
        </w:rPr>
        <w:t>Question 2:</w:t>
      </w:r>
      <w:r w:rsidRPr="00F64288">
        <w:t xml:space="preserve"> </w:t>
      </w:r>
      <w:r w:rsidRPr="00F64288">
        <w:rPr>
          <w:color w:val="2F5897" w:themeColor="text2"/>
          <w:sz w:val="28"/>
          <w:szCs w:val="28"/>
          <w:u w:val="single"/>
        </w:rPr>
        <w:t>Explain the mistake(s) in the following code:</w:t>
      </w:r>
    </w:p>
    <w:p w14:paraId="5AC5F828" w14:textId="772A1C7A" w:rsidR="00F64288" w:rsidRPr="00F64288" w:rsidRDefault="00F64288" w:rsidP="00F64288">
      <w:pPr>
        <w:rPr>
          <w:color w:val="2F5897" w:themeColor="text2"/>
          <w:sz w:val="28"/>
          <w:szCs w:val="28"/>
        </w:rPr>
      </w:pPr>
      <w:r w:rsidRPr="00F64288">
        <w:rPr>
          <w:color w:val="2F5897" w:themeColor="text2"/>
          <w:sz w:val="28"/>
          <w:szCs w:val="28"/>
        </w:rPr>
        <w:t>myage = input(How old are you)</w:t>
      </w:r>
    </w:p>
    <w:p w14:paraId="04EFB296" w14:textId="77777777" w:rsidR="00F64288" w:rsidRDefault="00F64288" w:rsidP="00F64288">
      <w:pPr>
        <w:rPr>
          <w:color w:val="2F5897" w:themeColor="text2"/>
          <w:sz w:val="28"/>
          <w:szCs w:val="28"/>
        </w:rPr>
      </w:pPr>
      <w:r w:rsidRPr="00F64288">
        <w:rPr>
          <w:color w:val="2F5897" w:themeColor="text2"/>
          <w:sz w:val="28"/>
          <w:szCs w:val="28"/>
        </w:rPr>
        <w:t>Print(Hi there, you are +myage +old)</w:t>
      </w:r>
    </w:p>
    <w:p w14:paraId="21C85CF6" w14:textId="7F8F4FC0" w:rsidR="00F64288" w:rsidRPr="00F64288" w:rsidRDefault="00F64288" w:rsidP="00F64288">
      <w:pPr>
        <w:rPr>
          <w:color w:val="2F5897" w:themeColor="text2"/>
          <w:sz w:val="28"/>
          <w:szCs w:val="28"/>
          <w:u w:val="single"/>
        </w:rPr>
      </w:pPr>
      <w:r>
        <w:rPr>
          <w:noProof/>
          <w:color w:val="2F5897" w:themeColor="text2"/>
          <w:sz w:val="28"/>
          <w:szCs w:val="28"/>
          <w:lang w:val="en-GB" w:eastAsia="en-GB"/>
        </w:rPr>
        <w:drawing>
          <wp:inline distT="0" distB="0" distL="0" distR="0" wp14:anchorId="185A2CCF" wp14:editId="0F9B872A">
            <wp:extent cx="7139836" cy="1447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CDC97.tmp"/>
                    <pic:cNvPicPr/>
                  </pic:nvPicPr>
                  <pic:blipFill>
                    <a:blip r:embed="rId12">
                      <a:extLst>
                        <a:ext uri="{28A0092B-C50C-407E-A947-70E740481C1C}">
                          <a14:useLocalDpi xmlns:a14="http://schemas.microsoft.com/office/drawing/2010/main" val="0"/>
                        </a:ext>
                      </a:extLst>
                    </a:blip>
                    <a:stretch>
                      <a:fillRect/>
                    </a:stretch>
                  </pic:blipFill>
                  <pic:spPr>
                    <a:xfrm>
                      <a:off x="0" y="0"/>
                      <a:ext cx="7164883" cy="1452879"/>
                    </a:xfrm>
                    <a:prstGeom prst="rect">
                      <a:avLst/>
                    </a:prstGeom>
                  </pic:spPr>
                </pic:pic>
              </a:graphicData>
            </a:graphic>
          </wp:inline>
        </w:drawing>
      </w:r>
      <w:r w:rsidRPr="00F64288">
        <w:rPr>
          <w:b/>
          <w:color w:val="2F5897" w:themeColor="text2"/>
          <w:sz w:val="28"/>
          <w:szCs w:val="28"/>
        </w:rPr>
        <w:t>Question 3:</w:t>
      </w:r>
      <w:r w:rsidRPr="00F64288">
        <w:rPr>
          <w:color w:val="2F5897" w:themeColor="text2"/>
          <w:sz w:val="28"/>
          <w:szCs w:val="28"/>
        </w:rPr>
        <w:t xml:space="preserve"> </w:t>
      </w:r>
      <w:r w:rsidRPr="00F64288">
        <w:rPr>
          <w:color w:val="2F5897" w:themeColor="text2"/>
          <w:sz w:val="28"/>
          <w:szCs w:val="28"/>
          <w:u w:val="single"/>
        </w:rPr>
        <w:t>Explain why the following code won’t really add the two “numbers”:</w:t>
      </w:r>
    </w:p>
    <w:p w14:paraId="1A9F68B2" w14:textId="77777777" w:rsidR="00F64288" w:rsidRDefault="00F64288" w:rsidP="00F64288">
      <w:pPr>
        <w:rPr>
          <w:color w:val="2F5897" w:themeColor="text2"/>
          <w:sz w:val="28"/>
          <w:szCs w:val="28"/>
        </w:rPr>
      </w:pPr>
      <w:r w:rsidRPr="00F64288">
        <w:rPr>
          <w:color w:val="2F5897" w:themeColor="text2"/>
          <w:sz w:val="28"/>
          <w:szCs w:val="28"/>
        </w:rPr>
        <w:t>number</w:t>
      </w:r>
      <w:r>
        <w:rPr>
          <w:color w:val="2F5897" w:themeColor="text2"/>
          <w:sz w:val="28"/>
          <w:szCs w:val="28"/>
        </w:rPr>
        <w:t>1 = input("Enter first number")</w:t>
      </w:r>
    </w:p>
    <w:p w14:paraId="2F33EB0C" w14:textId="337B41FD" w:rsidR="00F64288" w:rsidRPr="00F64288" w:rsidRDefault="00F64288" w:rsidP="00F64288">
      <w:pPr>
        <w:rPr>
          <w:color w:val="2F5897" w:themeColor="text2"/>
          <w:sz w:val="28"/>
          <w:szCs w:val="28"/>
        </w:rPr>
      </w:pPr>
      <w:r w:rsidRPr="00F64288">
        <w:rPr>
          <w:color w:val="2F5897" w:themeColor="text2"/>
          <w:sz w:val="28"/>
          <w:szCs w:val="28"/>
        </w:rPr>
        <w:t>number2 = input("Enter second number")</w:t>
      </w:r>
    </w:p>
    <w:p w14:paraId="75CCFE9A" w14:textId="15662436" w:rsidR="00F64288" w:rsidRPr="00F64288" w:rsidRDefault="00F64288" w:rsidP="00F64288">
      <w:pPr>
        <w:rPr>
          <w:color w:val="2F5897" w:themeColor="text2"/>
          <w:sz w:val="28"/>
          <w:szCs w:val="28"/>
        </w:rPr>
      </w:pPr>
      <w:r w:rsidRPr="00F64288">
        <w:rPr>
          <w:color w:val="2F5897" w:themeColor="text2"/>
          <w:sz w:val="28"/>
          <w:szCs w:val="28"/>
        </w:rPr>
        <w:t>result = number1 + number2</w:t>
      </w:r>
    </w:p>
    <w:p w14:paraId="31C78D68" w14:textId="613C2F24" w:rsidR="004719E7" w:rsidRDefault="00F64288" w:rsidP="00F64288">
      <w:pPr>
        <w:rPr>
          <w:color w:val="2F5897" w:themeColor="text2"/>
          <w:sz w:val="28"/>
          <w:szCs w:val="28"/>
        </w:rPr>
      </w:pPr>
      <w:r w:rsidRPr="00F64288">
        <w:rPr>
          <w:color w:val="2F5897" w:themeColor="text2"/>
          <w:sz w:val="28"/>
          <w:szCs w:val="28"/>
        </w:rPr>
        <w:lastRenderedPageBreak/>
        <w:t>print(“The result is ”+result)</w:t>
      </w:r>
    </w:p>
    <w:p w14:paraId="2683B751" w14:textId="18B6BFC2" w:rsidR="004719E7" w:rsidRPr="004719E7" w:rsidRDefault="004719E7" w:rsidP="00F64288">
      <w:pPr>
        <w:rPr>
          <w:sz w:val="28"/>
          <w:szCs w:val="28"/>
        </w:rPr>
      </w:pPr>
      <w:r>
        <w:rPr>
          <w:sz w:val="28"/>
          <w:szCs w:val="28"/>
        </w:rPr>
        <w:t>Solution:</w:t>
      </w:r>
    </w:p>
    <w:p w14:paraId="7B079930" w14:textId="3A1A8597" w:rsidR="00F64288" w:rsidRPr="00F64288" w:rsidRDefault="004719E7" w:rsidP="00F64288">
      <w:pPr>
        <w:rPr>
          <w:color w:val="2F5897" w:themeColor="text2"/>
          <w:sz w:val="28"/>
          <w:szCs w:val="28"/>
        </w:rPr>
      </w:pPr>
      <w:r>
        <w:rPr>
          <w:noProof/>
          <w:color w:val="2F5897" w:themeColor="text2"/>
          <w:sz w:val="28"/>
          <w:szCs w:val="28"/>
          <w:lang w:val="en-GB" w:eastAsia="en-GB"/>
        </w:rPr>
        <w:drawing>
          <wp:inline distT="0" distB="0" distL="0" distR="0" wp14:anchorId="173E729A" wp14:editId="54A3AF91">
            <wp:extent cx="6400800" cy="1131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C3811.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1131570"/>
                    </a:xfrm>
                    <a:prstGeom prst="rect">
                      <a:avLst/>
                    </a:prstGeom>
                  </pic:spPr>
                </pic:pic>
              </a:graphicData>
            </a:graphic>
          </wp:inline>
        </w:drawing>
      </w:r>
    </w:p>
    <w:p w14:paraId="7BD61CBC" w14:textId="77777777" w:rsidR="00B2656D" w:rsidRDefault="00B2656D" w:rsidP="00FE4316"/>
    <w:p w14:paraId="60196589" w14:textId="361D1743" w:rsidR="00B2656D" w:rsidRPr="000E7828" w:rsidRDefault="004719E7" w:rsidP="004719E7">
      <w:pPr>
        <w:rPr>
          <w:color w:val="2F5897" w:themeColor="text2"/>
          <w:sz w:val="28"/>
          <w:szCs w:val="28"/>
          <w:u w:val="single"/>
        </w:rPr>
      </w:pPr>
      <w:r w:rsidRPr="000E7828">
        <w:rPr>
          <w:b/>
          <w:color w:val="2F5897" w:themeColor="text2"/>
          <w:sz w:val="28"/>
          <w:szCs w:val="28"/>
        </w:rPr>
        <w:t>Question 4:</w:t>
      </w:r>
      <w:r w:rsidRPr="004719E7">
        <w:rPr>
          <w:color w:val="2F5897" w:themeColor="text2"/>
          <w:sz w:val="28"/>
          <w:szCs w:val="28"/>
        </w:rPr>
        <w:t xml:space="preserve"> </w:t>
      </w:r>
      <w:r w:rsidRPr="000E7828">
        <w:rPr>
          <w:color w:val="2F5897" w:themeColor="text2"/>
          <w:sz w:val="28"/>
          <w:szCs w:val="28"/>
          <w:u w:val="single"/>
        </w:rPr>
        <w:t>Write code to calculate the average of: {3, 11, 78, 112, 4, 18} in one single line of code.</w:t>
      </w:r>
    </w:p>
    <w:p w14:paraId="2A938FF1" w14:textId="70C981A7" w:rsidR="004719E7" w:rsidRDefault="004719E7" w:rsidP="00FE4316">
      <w:pPr>
        <w:rPr>
          <w:color w:val="000000" w:themeColor="text1"/>
        </w:rPr>
      </w:pPr>
      <w:r>
        <w:rPr>
          <w:color w:val="000000" w:themeColor="text1"/>
        </w:rPr>
        <w:t>Input/Output:</w:t>
      </w:r>
    </w:p>
    <w:p w14:paraId="3545FDFE" w14:textId="6DD89267" w:rsidR="004719E7" w:rsidRPr="004719E7" w:rsidRDefault="004719E7" w:rsidP="00FE4316">
      <w:pPr>
        <w:rPr>
          <w:color w:val="000000" w:themeColor="text1"/>
        </w:rPr>
      </w:pPr>
      <w:r>
        <w:rPr>
          <w:noProof/>
          <w:color w:val="000000" w:themeColor="text1"/>
          <w:lang w:val="en-GB" w:eastAsia="en-GB"/>
        </w:rPr>
        <w:drawing>
          <wp:inline distT="0" distB="0" distL="0" distR="0" wp14:anchorId="287569BD" wp14:editId="77BDD966">
            <wp:extent cx="6400800" cy="696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C52E2.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696595"/>
                    </a:xfrm>
                    <a:prstGeom prst="rect">
                      <a:avLst/>
                    </a:prstGeom>
                  </pic:spPr>
                </pic:pic>
              </a:graphicData>
            </a:graphic>
          </wp:inline>
        </w:drawing>
      </w:r>
    </w:p>
    <w:p w14:paraId="495921BE" w14:textId="74DA0751" w:rsidR="00B2656D" w:rsidRDefault="00B2656D" w:rsidP="00FE4316"/>
    <w:p w14:paraId="6B579EAB" w14:textId="6F154522" w:rsidR="004719E7" w:rsidRPr="000E7828" w:rsidRDefault="004719E7" w:rsidP="00FE4316">
      <w:pPr>
        <w:rPr>
          <w:color w:val="2F5897" w:themeColor="text2"/>
          <w:sz w:val="28"/>
          <w:szCs w:val="28"/>
          <w:u w:val="single"/>
        </w:rPr>
      </w:pPr>
      <w:r w:rsidRPr="000E7828">
        <w:rPr>
          <w:b/>
          <w:color w:val="2F5897" w:themeColor="text2"/>
          <w:sz w:val="28"/>
          <w:szCs w:val="28"/>
        </w:rPr>
        <w:t>Question 5:</w:t>
      </w:r>
      <w:r w:rsidRPr="004719E7">
        <w:t xml:space="preserve"> </w:t>
      </w:r>
      <w:r w:rsidRPr="000E7828">
        <w:rPr>
          <w:color w:val="2F5897" w:themeColor="text2"/>
          <w:sz w:val="28"/>
          <w:szCs w:val="28"/>
          <w:u w:val="single"/>
        </w:rPr>
        <w:t>Write a program that asks the user for an integer number and then prints out the remainder after the number is divided by 7.</w:t>
      </w:r>
    </w:p>
    <w:p w14:paraId="1E0A298E" w14:textId="564345B6" w:rsidR="000E7828" w:rsidRPr="000E7828" w:rsidRDefault="000E7828" w:rsidP="00FE4316">
      <w:r w:rsidRPr="000E7828">
        <w:t>Input/Output:</w:t>
      </w:r>
    </w:p>
    <w:p w14:paraId="49B6D3F6" w14:textId="2CB0095D" w:rsidR="002079B0" w:rsidRDefault="002079B0" w:rsidP="00FE4316">
      <w:pPr>
        <w:rPr>
          <w:color w:val="2F5897" w:themeColor="text2"/>
          <w:sz w:val="24"/>
          <w:szCs w:val="24"/>
        </w:rPr>
      </w:pPr>
      <w:r>
        <w:rPr>
          <w:noProof/>
          <w:color w:val="2F5897" w:themeColor="text2"/>
          <w:sz w:val="24"/>
          <w:szCs w:val="24"/>
          <w:lang w:val="en-GB" w:eastAsia="en-GB"/>
        </w:rPr>
        <w:drawing>
          <wp:inline distT="0" distB="0" distL="0" distR="0" wp14:anchorId="568CF7A9" wp14:editId="5FF5C60C">
            <wp:extent cx="4591691" cy="115268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C1D7.tmp"/>
                    <pic:cNvPicPr/>
                  </pic:nvPicPr>
                  <pic:blipFill>
                    <a:blip r:embed="rId15">
                      <a:extLst>
                        <a:ext uri="{28A0092B-C50C-407E-A947-70E740481C1C}">
                          <a14:useLocalDpi xmlns:a14="http://schemas.microsoft.com/office/drawing/2010/main" val="0"/>
                        </a:ext>
                      </a:extLst>
                    </a:blip>
                    <a:stretch>
                      <a:fillRect/>
                    </a:stretch>
                  </pic:blipFill>
                  <pic:spPr>
                    <a:xfrm>
                      <a:off x="0" y="0"/>
                      <a:ext cx="4591691" cy="1152686"/>
                    </a:xfrm>
                    <a:prstGeom prst="rect">
                      <a:avLst/>
                    </a:prstGeom>
                  </pic:spPr>
                </pic:pic>
              </a:graphicData>
            </a:graphic>
          </wp:inline>
        </w:drawing>
      </w:r>
    </w:p>
    <w:p w14:paraId="7863EDBA" w14:textId="6BD00C58" w:rsidR="000E7828" w:rsidRDefault="000E7828" w:rsidP="000E7828">
      <w:pPr>
        <w:rPr>
          <w:color w:val="2F5897" w:themeColor="text2"/>
          <w:sz w:val="28"/>
          <w:szCs w:val="28"/>
          <w:u w:val="single"/>
        </w:rPr>
      </w:pPr>
      <w:r w:rsidRPr="000E7828">
        <w:rPr>
          <w:b/>
          <w:color w:val="2F5897" w:themeColor="text2"/>
          <w:sz w:val="28"/>
          <w:szCs w:val="28"/>
        </w:rPr>
        <w:t>Question 6:</w:t>
      </w:r>
      <w:r w:rsidRPr="000E7828">
        <w:t xml:space="preserve"> </w:t>
      </w:r>
      <w:r w:rsidRPr="000E7828">
        <w:rPr>
          <w:color w:val="2F5897" w:themeColor="text2"/>
          <w:sz w:val="28"/>
          <w:szCs w:val="28"/>
          <w:u w:val="single"/>
        </w:rPr>
        <w:t>Expand the above program (5.) by also printing out how often the number 7 “fits” into the number the user entered.</w:t>
      </w:r>
    </w:p>
    <w:p w14:paraId="09D41729" w14:textId="77777777" w:rsidR="00F479BF" w:rsidRDefault="00F479BF" w:rsidP="00F479BF"/>
    <w:p w14:paraId="74FF54CC" w14:textId="13C1B89D" w:rsidR="00F479BF" w:rsidRPr="00F479BF" w:rsidRDefault="00F479BF" w:rsidP="00F479BF">
      <w:r w:rsidRPr="00F479BF">
        <w:lastRenderedPageBreak/>
        <w:t>number = int(input("Enter number"))</w:t>
      </w:r>
    </w:p>
    <w:p w14:paraId="0264FC3E" w14:textId="7E1A0BB3" w:rsidR="00F479BF" w:rsidRPr="00F479BF" w:rsidRDefault="00F479BF" w:rsidP="00F479BF">
      <w:r w:rsidRPr="00F479BF">
        <w:t>result = number % 7</w:t>
      </w:r>
    </w:p>
    <w:p w14:paraId="772D79D0" w14:textId="73BBADB6" w:rsidR="00F479BF" w:rsidRPr="00F479BF" w:rsidRDefault="00F479BF" w:rsidP="00F479BF">
      <w:r>
        <w:t>print(number</w:t>
      </w:r>
      <w:r w:rsidRPr="00F479BF">
        <w:t>//7 )</w:t>
      </w:r>
    </w:p>
    <w:p w14:paraId="27766BCE" w14:textId="26A70F9C" w:rsidR="00F479BF" w:rsidRPr="00F479BF" w:rsidRDefault="00F479BF" w:rsidP="00F479BF">
      <w:r w:rsidRPr="00F479BF">
        <w:t xml:space="preserve">       </w:t>
      </w:r>
    </w:p>
    <w:p w14:paraId="7B706237" w14:textId="5341B9B7" w:rsidR="00B2656D" w:rsidRDefault="00F479BF" w:rsidP="00FE4316">
      <w:r>
        <w:rPr>
          <w:noProof/>
          <w:lang w:val="en-GB" w:eastAsia="en-GB"/>
        </w:rPr>
        <w:drawing>
          <wp:inline distT="0" distB="0" distL="0" distR="0" wp14:anchorId="1B7E7361" wp14:editId="5D1D182B">
            <wp:extent cx="4572638" cy="118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C87BA.tmp"/>
                    <pic:cNvPicPr/>
                  </pic:nvPicPr>
                  <pic:blipFill>
                    <a:blip r:embed="rId16">
                      <a:extLst>
                        <a:ext uri="{28A0092B-C50C-407E-A947-70E740481C1C}">
                          <a14:useLocalDpi xmlns:a14="http://schemas.microsoft.com/office/drawing/2010/main" val="0"/>
                        </a:ext>
                      </a:extLst>
                    </a:blip>
                    <a:stretch>
                      <a:fillRect/>
                    </a:stretch>
                  </pic:blipFill>
                  <pic:spPr>
                    <a:xfrm>
                      <a:off x="0" y="0"/>
                      <a:ext cx="4572638" cy="1181265"/>
                    </a:xfrm>
                    <a:prstGeom prst="rect">
                      <a:avLst/>
                    </a:prstGeom>
                  </pic:spPr>
                </pic:pic>
              </a:graphicData>
            </a:graphic>
          </wp:inline>
        </w:drawing>
      </w:r>
    </w:p>
    <w:p w14:paraId="2174E346" w14:textId="1F01C2CB" w:rsidR="00B2656D" w:rsidRDefault="00B2656D" w:rsidP="00FE4316"/>
    <w:p w14:paraId="1C3FC1AF" w14:textId="77777777" w:rsidR="00B2656D" w:rsidRDefault="00B2656D" w:rsidP="00FE4316"/>
    <w:p w14:paraId="54F61477" w14:textId="77777777" w:rsidR="00B2656D" w:rsidRDefault="00B2656D" w:rsidP="00FE4316"/>
    <w:p w14:paraId="7F7BF46A" w14:textId="77777777" w:rsidR="004E0A9D" w:rsidRDefault="4606FED3" w:rsidP="004E0A9D">
      <w:pPr>
        <w:pStyle w:val="Heading1"/>
      </w:pPr>
      <w:bookmarkStart w:id="9" w:name="_Toc431296403"/>
      <w:r>
        <w:t>Week…13</w:t>
      </w:r>
      <w:bookmarkEnd w:id="9"/>
    </w:p>
    <w:p w14:paraId="515C88E2" w14:textId="77777777" w:rsidR="00FE4316" w:rsidRDefault="4606FED3" w:rsidP="00FE4316">
      <w:r>
        <w:t>Continue this structure for the remaining weeks up until week 13</w:t>
      </w:r>
    </w:p>
    <w:p w14:paraId="65FC2209" w14:textId="77777777" w:rsidR="00FE4316" w:rsidRDefault="4606FED3" w:rsidP="00FE4316">
      <w:r>
        <w:t xml:space="preserve">Some overview of the topics covered by the lecture and the exercises. Not too much, may be a paragraph. </w:t>
      </w:r>
    </w:p>
    <w:p w14:paraId="14B2AE9B" w14:textId="77777777" w:rsidR="00FE4316" w:rsidRDefault="4606FED3" w:rsidP="00FE4316">
      <w:pPr>
        <w:pStyle w:val="Heading2"/>
      </w:pPr>
      <w:bookmarkStart w:id="10" w:name="_Toc431296404"/>
      <w:r>
        <w:t>Exercises 1</w:t>
      </w:r>
      <w:bookmarkEnd w:id="10"/>
    </w:p>
    <w:p w14:paraId="25E12309" w14:textId="77777777" w:rsidR="00FE4316" w:rsidRDefault="4606FED3"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4909E8FC" w14:textId="77777777" w:rsidR="00FE4316" w:rsidRDefault="4606FED3" w:rsidP="00FE4316">
      <w:pPr>
        <w:pStyle w:val="Heading2"/>
      </w:pPr>
      <w:bookmarkStart w:id="11" w:name="_Toc431296405"/>
      <w:r>
        <w:t>Exercises 2</w:t>
      </w:r>
      <w:bookmarkEnd w:id="11"/>
    </w:p>
    <w:p w14:paraId="1C3BE7C9" w14:textId="77777777" w:rsidR="00FE4316" w:rsidRDefault="4606FED3"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4137D480" w14:textId="77777777" w:rsidR="00FE4316" w:rsidRDefault="4606FED3" w:rsidP="00FE4316">
      <w:pPr>
        <w:pStyle w:val="Heading2"/>
      </w:pPr>
      <w:bookmarkStart w:id="12" w:name="_Toc431296406"/>
      <w:r>
        <w:t>Exercises …</w:t>
      </w:r>
      <w:bookmarkEnd w:id="12"/>
    </w:p>
    <w:p w14:paraId="15DFFB1C" w14:textId="77777777" w:rsidR="004E0A9D" w:rsidRDefault="004E0A9D" w:rsidP="004E0A9D"/>
    <w:p w14:paraId="4CB11506" w14:textId="77777777" w:rsidR="004E0A9D" w:rsidRDefault="004E0A9D" w:rsidP="004E0A9D"/>
    <w:p w14:paraId="40805555" w14:textId="77777777" w:rsidR="00B2656D" w:rsidRDefault="00B2656D" w:rsidP="004E0A9D"/>
    <w:p w14:paraId="165662AA" w14:textId="77777777" w:rsidR="00B2656D" w:rsidRDefault="00B2656D" w:rsidP="004E0A9D"/>
    <w:p w14:paraId="0B13E3DC" w14:textId="77777777" w:rsidR="00B2656D" w:rsidRDefault="00B2656D" w:rsidP="004E0A9D"/>
    <w:p w14:paraId="15192912" w14:textId="77777777" w:rsidR="00B2656D" w:rsidRDefault="00B2656D" w:rsidP="004E0A9D"/>
    <w:p w14:paraId="01494938" w14:textId="77777777" w:rsidR="00B2656D" w:rsidRDefault="00B2656D" w:rsidP="004E0A9D"/>
    <w:p w14:paraId="738AAD3A" w14:textId="77777777" w:rsidR="00B2656D" w:rsidRDefault="00B2656D" w:rsidP="004E0A9D"/>
    <w:p w14:paraId="2A2479A4" w14:textId="77777777" w:rsidR="00B2656D" w:rsidRDefault="00B2656D" w:rsidP="004E0A9D"/>
    <w:p w14:paraId="545B596D" w14:textId="77777777" w:rsidR="00B2656D" w:rsidRDefault="00B2656D" w:rsidP="004E0A9D"/>
    <w:p w14:paraId="4F828410" w14:textId="77777777" w:rsidR="00B2656D" w:rsidRDefault="00B2656D" w:rsidP="004E0A9D"/>
    <w:p w14:paraId="5D112F01" w14:textId="77777777" w:rsidR="00B2656D" w:rsidRDefault="00B2656D" w:rsidP="004E0A9D"/>
    <w:p w14:paraId="7745275B" w14:textId="77777777" w:rsidR="004E0A9D" w:rsidRDefault="4606FED3" w:rsidP="004E0A9D">
      <w:r>
        <w:t xml:space="preserve">Example description of an exercise: </w:t>
      </w:r>
    </w:p>
    <w:p w14:paraId="3303C0C6" w14:textId="77777777" w:rsidR="004E0A9D" w:rsidRPr="004E0A9D" w:rsidRDefault="004E0A9D" w:rsidP="004E0A9D">
      <w:r>
        <w:rPr>
          <w:noProof/>
          <w:lang w:val="en-GB" w:eastAsia="en-GB"/>
        </w:rPr>
        <w:lastRenderedPageBreak/>
        <w:drawing>
          <wp:inline distT="0" distB="0" distL="0" distR="0" wp14:anchorId="369EE93E" wp14:editId="0966C3E5">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17">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14:paraId="3207495E" w14:textId="77777777" w:rsidR="00FE4316" w:rsidRPr="00FE4316" w:rsidRDefault="00FE4316" w:rsidP="00FE4316"/>
    <w:p w14:paraId="5C966207" w14:textId="77777777" w:rsidR="00FE4316" w:rsidRDefault="00FE4316" w:rsidP="00FE4316"/>
    <w:p w14:paraId="103BA04E" w14:textId="77777777" w:rsidR="00FE4316" w:rsidRPr="00FE4316" w:rsidRDefault="00FE4316" w:rsidP="00FE4316">
      <w:pPr>
        <w:pStyle w:val="Heading2"/>
      </w:pPr>
    </w:p>
    <w:p w14:paraId="5A818A2E" w14:textId="77777777" w:rsidR="005B5242" w:rsidRDefault="005B5242"/>
    <w:sectPr w:rsidR="005B5242">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FAA16" w14:textId="77777777" w:rsidR="00884516" w:rsidRDefault="00884516">
      <w:pPr>
        <w:spacing w:after="0" w:line="240" w:lineRule="auto"/>
      </w:pPr>
      <w:r>
        <w:separator/>
      </w:r>
    </w:p>
  </w:endnote>
  <w:endnote w:type="continuationSeparator" w:id="0">
    <w:p w14:paraId="453AD18C" w14:textId="77777777" w:rsidR="00884516" w:rsidRDefault="0088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1C41C" w14:textId="77777777" w:rsidR="005B5242" w:rsidRDefault="005B5242">
    <w:pPr>
      <w:jc w:val="right"/>
    </w:pPr>
  </w:p>
  <w:p w14:paraId="0E1D3C58"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2A0AB1A" w14:textId="77777777" w:rsidR="005B5242" w:rsidRDefault="00B2656D">
    <w:pPr>
      <w:jc w:val="right"/>
    </w:pPr>
    <w:r>
      <w:rPr>
        <w:noProof/>
        <w:lang w:val="en-GB" w:eastAsia="en-GB"/>
      </w:rPr>
      <mc:AlternateContent>
        <mc:Choice Requires="wpg">
          <w:drawing>
            <wp:inline distT="0" distB="0" distL="0" distR="0" wp14:anchorId="6CE85894" wp14:editId="289B135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FCFB6A"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38D0C196" w14:textId="77777777" w:rsidR="005B5242" w:rsidRDefault="005B5242">
    <w:pPr>
      <w:pStyle w:val="NoSpacing"/>
      <w:rPr>
        <w:sz w:val="2"/>
        <w:szCs w:val="2"/>
      </w:rPr>
    </w:pPr>
  </w:p>
  <w:p w14:paraId="3B9F79B9" w14:textId="77777777" w:rsidR="005B5242" w:rsidRDefault="005B5242"/>
  <w:p w14:paraId="700D8D10" w14:textId="77777777" w:rsidR="005B5242" w:rsidRDefault="005B5242"/>
  <w:p w14:paraId="52E99D5E" w14:textId="77777777" w:rsidR="005B5242" w:rsidRDefault="005B5242"/>
  <w:p w14:paraId="6746F10B" w14:textId="77777777" w:rsidR="004B3206" w:rsidRDefault="004B32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14:paraId="5EFBFC1B" w14:textId="766A1607" w:rsidR="00B0543B" w:rsidRDefault="00B0543B">
        <w:pPr>
          <w:pStyle w:val="Footer"/>
          <w:jc w:val="right"/>
        </w:pPr>
        <w:r>
          <w:fldChar w:fldCharType="begin"/>
        </w:r>
        <w:r>
          <w:instrText xml:space="preserve"> PAGE   \* MERGEFORMAT </w:instrText>
        </w:r>
        <w:r>
          <w:fldChar w:fldCharType="separate"/>
        </w:r>
        <w:r w:rsidR="00091D77">
          <w:rPr>
            <w:noProof/>
          </w:rPr>
          <w:t>1</w:t>
        </w:r>
        <w:r>
          <w:rPr>
            <w:noProof/>
          </w:rPr>
          <w:fldChar w:fldCharType="end"/>
        </w:r>
      </w:p>
    </w:sdtContent>
  </w:sdt>
  <w:p w14:paraId="04038B0D" w14:textId="77777777" w:rsidR="004B3206" w:rsidRDefault="004B32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5A461" w14:textId="77777777" w:rsidR="00884516" w:rsidRDefault="00884516">
      <w:pPr>
        <w:spacing w:after="0" w:line="240" w:lineRule="auto"/>
      </w:pPr>
      <w:r>
        <w:separator/>
      </w:r>
    </w:p>
  </w:footnote>
  <w:footnote w:type="continuationSeparator" w:id="0">
    <w:p w14:paraId="363B637A" w14:textId="77777777" w:rsidR="00884516" w:rsidRDefault="0088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3FA35907" w14:textId="77777777" w:rsidR="005B5242" w:rsidRDefault="4606FED3" w:rsidP="4606FED3">
        <w:pPr>
          <w:spacing w:after="0"/>
          <w:jc w:val="center"/>
          <w:rPr>
            <w:color w:val="E4E9EF" w:themeColor="background2"/>
          </w:rPr>
        </w:pPr>
        <w:r w:rsidRPr="4606FED3">
          <w:rPr>
            <w:color w:val="6076B4" w:themeColor="accent1"/>
            <w:lang w:val="en-GB"/>
          </w:rPr>
          <w:t>Logbook for ISD</w:t>
        </w:r>
      </w:p>
    </w:sdtContent>
  </w:sdt>
  <w:p w14:paraId="789B43B2"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77810D61" w14:textId="77777777" w:rsidR="004B3206" w:rsidRDefault="004B320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AA2"/>
    <w:multiLevelType w:val="hybridMultilevel"/>
    <w:tmpl w:val="DD66264C"/>
    <w:lvl w:ilvl="0" w:tplc="96EA3C9A">
      <w:start w:val="1"/>
      <w:numFmt w:val="bullet"/>
      <w:lvlText w:val=""/>
      <w:lvlJc w:val="left"/>
      <w:pPr>
        <w:ind w:left="720" w:hanging="360"/>
      </w:pPr>
      <w:rPr>
        <w:rFonts w:ascii="Symbol" w:hAnsi="Symbol" w:hint="default"/>
      </w:rPr>
    </w:lvl>
    <w:lvl w:ilvl="1" w:tplc="72F46E12">
      <w:start w:val="1"/>
      <w:numFmt w:val="bullet"/>
      <w:lvlText w:val="o"/>
      <w:lvlJc w:val="left"/>
      <w:pPr>
        <w:ind w:left="1440" w:hanging="360"/>
      </w:pPr>
      <w:rPr>
        <w:rFonts w:ascii="Courier New" w:hAnsi="Courier New" w:hint="default"/>
      </w:rPr>
    </w:lvl>
    <w:lvl w:ilvl="2" w:tplc="3A7625B2">
      <w:start w:val="1"/>
      <w:numFmt w:val="bullet"/>
      <w:lvlText w:val=""/>
      <w:lvlJc w:val="left"/>
      <w:pPr>
        <w:ind w:left="2160" w:hanging="360"/>
      </w:pPr>
      <w:rPr>
        <w:rFonts w:ascii="Wingdings" w:hAnsi="Wingdings" w:hint="default"/>
      </w:rPr>
    </w:lvl>
    <w:lvl w:ilvl="3" w:tplc="623E6620">
      <w:start w:val="1"/>
      <w:numFmt w:val="bullet"/>
      <w:lvlText w:val=""/>
      <w:lvlJc w:val="left"/>
      <w:pPr>
        <w:ind w:left="2880" w:hanging="360"/>
      </w:pPr>
      <w:rPr>
        <w:rFonts w:ascii="Symbol" w:hAnsi="Symbol" w:hint="default"/>
      </w:rPr>
    </w:lvl>
    <w:lvl w:ilvl="4" w:tplc="41363F8E">
      <w:start w:val="1"/>
      <w:numFmt w:val="bullet"/>
      <w:lvlText w:val="o"/>
      <w:lvlJc w:val="left"/>
      <w:pPr>
        <w:ind w:left="3600" w:hanging="360"/>
      </w:pPr>
      <w:rPr>
        <w:rFonts w:ascii="Courier New" w:hAnsi="Courier New" w:hint="default"/>
      </w:rPr>
    </w:lvl>
    <w:lvl w:ilvl="5" w:tplc="AD68D8F4">
      <w:start w:val="1"/>
      <w:numFmt w:val="bullet"/>
      <w:lvlText w:val=""/>
      <w:lvlJc w:val="left"/>
      <w:pPr>
        <w:ind w:left="4320" w:hanging="360"/>
      </w:pPr>
      <w:rPr>
        <w:rFonts w:ascii="Wingdings" w:hAnsi="Wingdings" w:hint="default"/>
      </w:rPr>
    </w:lvl>
    <w:lvl w:ilvl="6" w:tplc="BEA8BDA2">
      <w:start w:val="1"/>
      <w:numFmt w:val="bullet"/>
      <w:lvlText w:val=""/>
      <w:lvlJc w:val="left"/>
      <w:pPr>
        <w:ind w:left="5040" w:hanging="360"/>
      </w:pPr>
      <w:rPr>
        <w:rFonts w:ascii="Symbol" w:hAnsi="Symbol" w:hint="default"/>
      </w:rPr>
    </w:lvl>
    <w:lvl w:ilvl="7" w:tplc="85267A92">
      <w:start w:val="1"/>
      <w:numFmt w:val="bullet"/>
      <w:lvlText w:val="o"/>
      <w:lvlJc w:val="left"/>
      <w:pPr>
        <w:ind w:left="5760" w:hanging="360"/>
      </w:pPr>
      <w:rPr>
        <w:rFonts w:ascii="Courier New" w:hAnsi="Courier New" w:hint="default"/>
      </w:rPr>
    </w:lvl>
    <w:lvl w:ilvl="8" w:tplc="C9A07E3C">
      <w:start w:val="1"/>
      <w:numFmt w:val="bullet"/>
      <w:lvlText w:val=""/>
      <w:lvlJc w:val="left"/>
      <w:pPr>
        <w:ind w:left="6480" w:hanging="360"/>
      </w:pPr>
      <w:rPr>
        <w:rFonts w:ascii="Wingdings" w:hAnsi="Wingdings" w:hint="default"/>
      </w:rPr>
    </w:lvl>
  </w:abstractNum>
  <w:abstractNum w:abstractNumId="1" w15:restartNumberingAfterBreak="0">
    <w:nsid w:val="255A207C"/>
    <w:multiLevelType w:val="hybridMultilevel"/>
    <w:tmpl w:val="C2BC2638"/>
    <w:lvl w:ilvl="0" w:tplc="B178BB54">
      <w:start w:val="1"/>
      <w:numFmt w:val="bullet"/>
      <w:lvlText w:val=""/>
      <w:lvlJc w:val="left"/>
      <w:pPr>
        <w:ind w:left="720" w:hanging="360"/>
      </w:pPr>
      <w:rPr>
        <w:rFonts w:ascii="Symbol" w:hAnsi="Symbol" w:hint="default"/>
      </w:rPr>
    </w:lvl>
    <w:lvl w:ilvl="1" w:tplc="F4D06F42">
      <w:start w:val="1"/>
      <w:numFmt w:val="bullet"/>
      <w:lvlText w:val="o"/>
      <w:lvlJc w:val="left"/>
      <w:pPr>
        <w:ind w:left="1440" w:hanging="360"/>
      </w:pPr>
      <w:rPr>
        <w:rFonts w:ascii="Courier New" w:hAnsi="Courier New" w:hint="default"/>
      </w:rPr>
    </w:lvl>
    <w:lvl w:ilvl="2" w:tplc="D4B231E8">
      <w:start w:val="1"/>
      <w:numFmt w:val="bullet"/>
      <w:lvlText w:val=""/>
      <w:lvlJc w:val="left"/>
      <w:pPr>
        <w:ind w:left="2160" w:hanging="360"/>
      </w:pPr>
      <w:rPr>
        <w:rFonts w:ascii="Wingdings" w:hAnsi="Wingdings" w:hint="default"/>
      </w:rPr>
    </w:lvl>
    <w:lvl w:ilvl="3" w:tplc="047ED7D4">
      <w:start w:val="1"/>
      <w:numFmt w:val="bullet"/>
      <w:lvlText w:val=""/>
      <w:lvlJc w:val="left"/>
      <w:pPr>
        <w:ind w:left="2880" w:hanging="360"/>
      </w:pPr>
      <w:rPr>
        <w:rFonts w:ascii="Symbol" w:hAnsi="Symbol" w:hint="default"/>
      </w:rPr>
    </w:lvl>
    <w:lvl w:ilvl="4" w:tplc="9624514A">
      <w:start w:val="1"/>
      <w:numFmt w:val="bullet"/>
      <w:lvlText w:val="o"/>
      <w:lvlJc w:val="left"/>
      <w:pPr>
        <w:ind w:left="3600" w:hanging="360"/>
      </w:pPr>
      <w:rPr>
        <w:rFonts w:ascii="Courier New" w:hAnsi="Courier New" w:hint="default"/>
      </w:rPr>
    </w:lvl>
    <w:lvl w:ilvl="5" w:tplc="F7C03384">
      <w:start w:val="1"/>
      <w:numFmt w:val="bullet"/>
      <w:lvlText w:val=""/>
      <w:lvlJc w:val="left"/>
      <w:pPr>
        <w:ind w:left="4320" w:hanging="360"/>
      </w:pPr>
      <w:rPr>
        <w:rFonts w:ascii="Wingdings" w:hAnsi="Wingdings" w:hint="default"/>
      </w:rPr>
    </w:lvl>
    <w:lvl w:ilvl="6" w:tplc="95820E9C">
      <w:start w:val="1"/>
      <w:numFmt w:val="bullet"/>
      <w:lvlText w:val=""/>
      <w:lvlJc w:val="left"/>
      <w:pPr>
        <w:ind w:left="5040" w:hanging="360"/>
      </w:pPr>
      <w:rPr>
        <w:rFonts w:ascii="Symbol" w:hAnsi="Symbol" w:hint="default"/>
      </w:rPr>
    </w:lvl>
    <w:lvl w:ilvl="7" w:tplc="B16C06FC">
      <w:start w:val="1"/>
      <w:numFmt w:val="bullet"/>
      <w:lvlText w:val="o"/>
      <w:lvlJc w:val="left"/>
      <w:pPr>
        <w:ind w:left="5760" w:hanging="360"/>
      </w:pPr>
      <w:rPr>
        <w:rFonts w:ascii="Courier New" w:hAnsi="Courier New" w:hint="default"/>
      </w:rPr>
    </w:lvl>
    <w:lvl w:ilvl="8" w:tplc="3A2AEC80">
      <w:start w:val="1"/>
      <w:numFmt w:val="bullet"/>
      <w:lvlText w:val=""/>
      <w:lvlJc w:val="left"/>
      <w:pPr>
        <w:ind w:left="6480" w:hanging="360"/>
      </w:pPr>
      <w:rPr>
        <w:rFonts w:ascii="Wingdings" w:hAnsi="Wingdings" w:hint="default"/>
      </w:rPr>
    </w:lvl>
  </w:abstractNum>
  <w:abstractNum w:abstractNumId="2" w15:restartNumberingAfterBreak="0">
    <w:nsid w:val="42A61C9B"/>
    <w:multiLevelType w:val="hybridMultilevel"/>
    <w:tmpl w:val="4498EC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A4105C"/>
    <w:multiLevelType w:val="hybridMultilevel"/>
    <w:tmpl w:val="975E9BC4"/>
    <w:lvl w:ilvl="0" w:tplc="36DC06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2006D2"/>
    <w:multiLevelType w:val="hybridMultilevel"/>
    <w:tmpl w:val="93E2D662"/>
    <w:lvl w:ilvl="0" w:tplc="C97087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91D77"/>
    <w:rsid w:val="000B5AFB"/>
    <w:rsid w:val="000E7828"/>
    <w:rsid w:val="00125785"/>
    <w:rsid w:val="001627EC"/>
    <w:rsid w:val="001E6AE8"/>
    <w:rsid w:val="002079B0"/>
    <w:rsid w:val="00285BDF"/>
    <w:rsid w:val="002F07D1"/>
    <w:rsid w:val="0032683D"/>
    <w:rsid w:val="00396E48"/>
    <w:rsid w:val="003E69B3"/>
    <w:rsid w:val="00406DD6"/>
    <w:rsid w:val="00452B60"/>
    <w:rsid w:val="004719E7"/>
    <w:rsid w:val="00482D2B"/>
    <w:rsid w:val="004B3206"/>
    <w:rsid w:val="004E0A9D"/>
    <w:rsid w:val="00593073"/>
    <w:rsid w:val="005B5242"/>
    <w:rsid w:val="007B3D5A"/>
    <w:rsid w:val="008705DB"/>
    <w:rsid w:val="00884516"/>
    <w:rsid w:val="008F49C9"/>
    <w:rsid w:val="0093425B"/>
    <w:rsid w:val="00972CFB"/>
    <w:rsid w:val="00974E59"/>
    <w:rsid w:val="009B756A"/>
    <w:rsid w:val="00A454DD"/>
    <w:rsid w:val="00A70203"/>
    <w:rsid w:val="00AF0F3E"/>
    <w:rsid w:val="00B0543B"/>
    <w:rsid w:val="00B13FCD"/>
    <w:rsid w:val="00B2656D"/>
    <w:rsid w:val="00BB0F15"/>
    <w:rsid w:val="00BF4D35"/>
    <w:rsid w:val="00CD211E"/>
    <w:rsid w:val="00CD514F"/>
    <w:rsid w:val="00D948E4"/>
    <w:rsid w:val="00F23284"/>
    <w:rsid w:val="00F479BF"/>
    <w:rsid w:val="00F64288"/>
    <w:rsid w:val="00FA2FA5"/>
    <w:rsid w:val="00FE4316"/>
    <w:rsid w:val="4606F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E358F"/>
  <w15:docId w15:val="{E7B6D2FA-D08F-43C0-8615-DBE4F3FE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0409AE" w:rsidRDefault="000409AE">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0409AE" w:rsidRDefault="000409AE">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AE"/>
    <w:rsid w:val="000409AE"/>
    <w:rsid w:val="00843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7300CE34-FD4A-4B82-9827-6432F9D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TotalTime>
  <Pages>21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Your name and student number</dc:subject>
  <dc:creator>Tancrede Guillaume Phillippe Harel</dc:creator>
  <cp:lastModifiedBy>Tancrede Guillaume Phillippe Harel</cp:lastModifiedBy>
  <cp:revision>2</cp:revision>
  <cp:lastPrinted>2009-08-05T20:41:00Z</cp:lastPrinted>
  <dcterms:created xsi:type="dcterms:W3CDTF">2017-10-16T13:27:00Z</dcterms:created>
  <dcterms:modified xsi:type="dcterms:W3CDTF">2017-10-16T13:27:00Z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